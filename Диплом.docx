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53DCA" w14:textId="751AE98D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crm_project\procedures_app\admin.py</w:t>
      </w:r>
    </w:p>
    <w:p w14:paraId="6CC131FB" w14:textId="50700ED1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Этот код представляет собой пример использования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обеспечения функционала импорта и экспорта данных из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через административный интерфейс.</w:t>
      </w:r>
    </w:p>
    <w:p w14:paraId="13C8C85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1. Сначала мы импортируем необходимые модули:</w:t>
      </w:r>
    </w:p>
    <w:p w14:paraId="18BB7825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регистрации моделей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6AFCED8B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текущего приложения (или модуля).</w:t>
      </w:r>
    </w:p>
    <w:p w14:paraId="0431DFF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resources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import_export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создания классов-ресурсов, которые позволяют определить, как данные модели будут импортироваться и экспортироваться.</w:t>
      </w:r>
    </w:p>
    <w:p w14:paraId="086AB55F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00BCA36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2. Затем мы определяем класс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resources.ModelResource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. В этом классе определяется метод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Meta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в котором указывается модель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а также некоторые параметры, такие как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skip_unchanged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report_skipped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, которые управляют поведением при импорте данных.</w:t>
      </w:r>
    </w:p>
    <w:p w14:paraId="5FD662FD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3EA06E4F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3. Далее мы определяем класс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который наследуется от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ImportExportModelAdmin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. Этот класс добавляет возможность импорта и экспорта данных для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с использованием ранее созданного класса-ресурса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2BB4AF4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4DB61EAC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4. Наконец, мы регистрируем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admin.site.register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(), где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будет использоваться для отображения и управления данными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интерфейсе.</w:t>
      </w:r>
    </w:p>
    <w:p w14:paraId="5EC3966E" w14:textId="77777777" w:rsidR="00644268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</w:p>
    <w:p w14:paraId="09A33C02" w14:textId="3ED02B60" w:rsidR="004132EA" w:rsidRPr="00F679D9" w:rsidRDefault="00644268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Этот код позволяет использовать возможности импорта и экспорта данных для модели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в административном интерфейсе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, управляемом библиотекой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>.</w:t>
      </w:r>
    </w:p>
    <w:p w14:paraId="531CC7A2" w14:textId="12236FD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</w:p>
    <w:p w14:paraId="74854FDB" w14:textId="395587D5" w:rsidR="00405A94" w:rsidRPr="00F679D9" w:rsidRDefault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349FBDC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Geekbrains</w:t>
      </w:r>
      <w:proofErr w:type="spellEnd"/>
    </w:p>
    <w:p w14:paraId="6F3F9FF4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E843B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77B52F2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129EB0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02B231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1EE3399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A3E534B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40E2E80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00D80E5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00DBE9" w14:textId="361B4799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Интеграция CRM-системы с использованием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и библиотеки </w:t>
      </w:r>
      <w:proofErr w:type="spellStart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Django</w:t>
      </w:r>
      <w:proofErr w:type="spellEnd"/>
      <w:r w:rsidRPr="00F679D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для оптимизации управления продажами в сфере государственных закупок</w:t>
      </w: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A013A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C3DB82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6CDF91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6D9FA83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36C69E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7127957C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69EBCB2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62B9BBD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A695798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52262F" w14:textId="77777777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188F82E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Программа:</w:t>
      </w:r>
    </w:p>
    <w:p w14:paraId="549CFF94" w14:textId="126F2F42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Python</w:t>
      </w:r>
      <w:proofErr w:type="spellEnd"/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-разработчик. Специалист</w:t>
      </w:r>
    </w:p>
    <w:p w14:paraId="2605A4B0" w14:textId="4BAF7D8F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Аксентьев Сергей Юрьевич</w:t>
      </w:r>
    </w:p>
    <w:p w14:paraId="418BB833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264236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EC6E89B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FD67E1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32B014E5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8B274B0" w14:textId="77777777" w:rsidR="00405A94" w:rsidRPr="00405A94" w:rsidRDefault="00405A94" w:rsidP="00405A9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05A9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1336ABE" w14:textId="77777777" w:rsidR="00405A94" w:rsidRPr="00405A94" w:rsidRDefault="00405A94" w:rsidP="00405A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C92B698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2802E6E4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D913FA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8A54AD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BB77A1E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6AA22E8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B4639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792EC4A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EF2684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CFB0FD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AC2B82C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D651B5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0F16693" w14:textId="77777777" w:rsidR="00405A94" w:rsidRPr="00F679D9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373A835" w14:textId="1009543D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708C711" w14:textId="77777777" w:rsidR="00405A94" w:rsidRPr="00405A94" w:rsidRDefault="00405A94" w:rsidP="00405A94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5A9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6C9B627" w14:textId="07F8EF60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Санкт-Петербург</w:t>
      </w:r>
    </w:p>
    <w:p w14:paraId="035D9F3C" w14:textId="3B59E2AF" w:rsidR="00405A94" w:rsidRPr="00405A94" w:rsidRDefault="00405A94" w:rsidP="00405A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79D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2024</w:t>
      </w:r>
    </w:p>
    <w:p w14:paraId="2148D936" w14:textId="23117AA1" w:rsidR="00405A94" w:rsidRPr="00F679D9" w:rsidRDefault="00405A94" w:rsidP="00644268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lastRenderedPageBreak/>
        <w:t>Содержание:</w:t>
      </w:r>
    </w:p>
    <w:p w14:paraId="6FBADE2E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Введение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6EEA8E35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Теоретическая и практическая главы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75E7F11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Заключение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3F3D73BC" w14:textId="77777777" w:rsidR="00405A94" w:rsidRPr="00F679D9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Список используемой литературы</w:t>
      </w:r>
      <w:r w:rsidRPr="00F679D9">
        <w:rPr>
          <w:rFonts w:ascii="Times New Roman" w:hAnsi="Times New Roman" w:cs="Times New Roman"/>
          <w:sz w:val="24"/>
          <w:szCs w:val="24"/>
        </w:rPr>
        <w:tab/>
      </w:r>
    </w:p>
    <w:p w14:paraId="709A2CDB" w14:textId="17876069" w:rsidR="00405A94" w:rsidRDefault="00405A94" w:rsidP="00405A94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Приложения</w:t>
      </w:r>
    </w:p>
    <w:p w14:paraId="0AC5CEEC" w14:textId="19747D72" w:rsidR="00F679D9" w:rsidRPr="00F679D9" w:rsidRDefault="00F679D9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1885736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9FEA35" w14:textId="6AE763E3" w:rsidR="00F679D9" w:rsidRDefault="00F679D9">
          <w:pPr>
            <w:pStyle w:val="ac"/>
          </w:pPr>
          <w:r>
            <w:t>Оглавление</w:t>
          </w:r>
        </w:p>
        <w:p w14:paraId="1ECBE19C" w14:textId="49106DAC" w:rsidR="00A30916" w:rsidRDefault="00F679D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906805" w:history="1">
            <w:r w:rsidR="00A30916" w:rsidRPr="00C32A4A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A30916">
              <w:rPr>
                <w:noProof/>
                <w:webHidden/>
              </w:rPr>
              <w:tab/>
            </w:r>
            <w:r w:rsidR="00A30916">
              <w:rPr>
                <w:noProof/>
                <w:webHidden/>
              </w:rPr>
              <w:fldChar w:fldCharType="begin"/>
            </w:r>
            <w:r w:rsidR="00A30916">
              <w:rPr>
                <w:noProof/>
                <w:webHidden/>
              </w:rPr>
              <w:instrText xml:space="preserve"> PAGEREF _Toc175906805 \h </w:instrText>
            </w:r>
            <w:r w:rsidR="00A30916">
              <w:rPr>
                <w:noProof/>
                <w:webHidden/>
              </w:rPr>
            </w:r>
            <w:r w:rsidR="00A30916">
              <w:rPr>
                <w:noProof/>
                <w:webHidden/>
              </w:rPr>
              <w:fldChar w:fldCharType="separate"/>
            </w:r>
            <w:r w:rsidR="00A30916">
              <w:rPr>
                <w:noProof/>
                <w:webHidden/>
              </w:rPr>
              <w:t>4</w:t>
            </w:r>
            <w:r w:rsidR="00A30916">
              <w:rPr>
                <w:noProof/>
                <w:webHidden/>
              </w:rPr>
              <w:fldChar w:fldCharType="end"/>
            </w:r>
          </w:hyperlink>
        </w:p>
        <w:p w14:paraId="0E9AE24F" w14:textId="1B0EB50F" w:rsidR="00A30916" w:rsidRDefault="00A309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06" w:history="1">
            <w:r w:rsidRPr="00C32A4A">
              <w:rPr>
                <w:rStyle w:val="aa"/>
                <w:b/>
                <w:bCs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8B2DC" w14:textId="236446A2" w:rsidR="00A30916" w:rsidRDefault="00A30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07" w:history="1">
            <w:r w:rsidRPr="00C32A4A">
              <w:rPr>
                <w:rStyle w:val="aa"/>
                <w:rFonts w:ascii="Times New Roman" w:hAnsi="Times New Roman" w:cs="Times New Roman"/>
                <w:noProof/>
              </w:rPr>
              <w:t>Что такое государственные закупки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28AAD" w14:textId="6D286F70" w:rsidR="00A30916" w:rsidRDefault="00A309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08" w:history="1">
            <w:r w:rsidRPr="00C32A4A">
              <w:rPr>
                <w:rStyle w:val="aa"/>
                <w:rFonts w:ascii="Times New Roman" w:hAnsi="Times New Roman" w:cs="Times New Roman"/>
                <w:noProof/>
              </w:rPr>
              <w:t>Виды госзакупок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EBFC7" w14:textId="264C0A8C" w:rsidR="00A30916" w:rsidRDefault="00A30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09" w:history="1">
            <w:r w:rsidRPr="00C32A4A">
              <w:rPr>
                <w:rStyle w:val="aa"/>
                <w:rFonts w:ascii="Times New Roman" w:hAnsi="Times New Roman" w:cs="Times New Roman"/>
                <w:noProof/>
              </w:rPr>
              <w:t>Что такое CRM-система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0003A" w14:textId="5B82F4D0" w:rsidR="00A30916" w:rsidRDefault="00A309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10" w:history="1">
            <w:r w:rsidRPr="00C32A4A">
              <w:rPr>
                <w:rStyle w:val="aa"/>
                <w:rFonts w:ascii="Times New Roman" w:hAnsi="Times New Roman" w:cs="Times New Roman"/>
                <w:noProof/>
              </w:rPr>
              <w:t>Классификация по уровню обработки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556C3" w14:textId="61B06646" w:rsidR="00A30916" w:rsidRDefault="00A309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11" w:history="1">
            <w:r w:rsidRPr="00C32A4A">
              <w:rPr>
                <w:rStyle w:val="aa"/>
                <w:rFonts w:ascii="Times New Roman" w:hAnsi="Times New Roman" w:cs="Times New Roman"/>
                <w:noProof/>
              </w:rPr>
              <w:t>В чем польза CRM-систем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E3853" w14:textId="3C9372D9" w:rsidR="00A30916" w:rsidRDefault="00A30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12" w:history="1">
            <w:r w:rsidRPr="00C32A4A">
              <w:rPr>
                <w:rStyle w:val="aa"/>
                <w:rFonts w:ascii="Times New Roman" w:hAnsi="Times New Roman" w:cs="Times New Roman"/>
                <w:noProof/>
              </w:rPr>
              <w:t>CRM-система в сфере государственных закупок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3BEEA" w14:textId="0C53C9BB" w:rsidR="00A30916" w:rsidRDefault="00A309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13" w:history="1">
            <w:r w:rsidRPr="00C32A4A">
              <w:rPr>
                <w:rStyle w:val="aa"/>
                <w:b/>
                <w:bCs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FED19" w14:textId="3144B95F" w:rsidR="00A30916" w:rsidRDefault="00A30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14" w:history="1">
            <w:r w:rsidRPr="00C32A4A">
              <w:rPr>
                <w:rStyle w:val="aa"/>
                <w:noProof/>
              </w:rPr>
              <w:t>Общая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7CCF9" w14:textId="16502D53" w:rsidR="00A30916" w:rsidRDefault="00A30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15" w:history="1">
            <w:r w:rsidRPr="00C32A4A">
              <w:rPr>
                <w:rStyle w:val="aa"/>
                <w:rFonts w:ascii="Times New Roman" w:hAnsi="Times New Roman" w:cs="Times New Roman"/>
                <w:noProof/>
              </w:rPr>
              <w:t>Используемые</w:t>
            </w:r>
            <w:r w:rsidRPr="00C32A4A">
              <w:rPr>
                <w:rStyle w:val="aa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Pr="00C32A4A">
              <w:rPr>
                <w:rStyle w:val="aa"/>
                <w:rFonts w:ascii="Times New Roman" w:hAnsi="Times New Roman" w:cs="Times New Roman"/>
                <w:noProof/>
              </w:rPr>
              <w:t>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2DB9" w14:textId="6B0C4C46" w:rsidR="00A30916" w:rsidRDefault="00A30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16" w:history="1">
            <w:r w:rsidRPr="00C32A4A">
              <w:rPr>
                <w:rStyle w:val="aa"/>
                <w:rFonts w:ascii="Times New Roman" w:hAnsi="Times New Roman" w:cs="Times New Roman"/>
                <w:noProof/>
              </w:rPr>
              <w:t>Описание ключевой директории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9CDB4" w14:textId="4A4E78DA" w:rsidR="00A30916" w:rsidRDefault="00A309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17" w:history="1">
            <w:r w:rsidRPr="00C32A4A">
              <w:rPr>
                <w:rStyle w:val="aa"/>
                <w:rFonts w:ascii="Times New Roman" w:hAnsi="Times New Roman" w:cs="Times New Roman"/>
                <w:noProof/>
                <w:lang w:val="en-US"/>
              </w:rPr>
              <w:t>settings</w:t>
            </w:r>
            <w:r w:rsidRPr="00C32A4A">
              <w:rPr>
                <w:rStyle w:val="aa"/>
                <w:rFonts w:ascii="Times New Roman" w:hAnsi="Times New Roman" w:cs="Times New Roman"/>
                <w:noProof/>
              </w:rPr>
              <w:t>.</w:t>
            </w:r>
            <w:r w:rsidRPr="00C32A4A">
              <w:rPr>
                <w:rStyle w:val="aa"/>
                <w:rFonts w:ascii="Times New Roman" w:hAnsi="Times New Roman" w:cs="Times New Roman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52E68" w14:textId="7BA7D38B" w:rsidR="00A30916" w:rsidRDefault="00A309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18" w:history="1">
            <w:r w:rsidRPr="00C32A4A">
              <w:rPr>
                <w:rStyle w:val="aa"/>
                <w:noProof/>
              </w:rPr>
              <w:t>url</w:t>
            </w:r>
            <w:r w:rsidRPr="00C32A4A">
              <w:rPr>
                <w:rStyle w:val="aa"/>
                <w:noProof/>
              </w:rPr>
              <w:t>s</w:t>
            </w:r>
            <w:r w:rsidRPr="00C32A4A">
              <w:rPr>
                <w:rStyle w:val="aa"/>
                <w:noProof/>
              </w:rPr>
              <w:t>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3894" w14:textId="3805397E" w:rsidR="00A30916" w:rsidRDefault="00A30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19" w:history="1">
            <w:r w:rsidRPr="00C32A4A">
              <w:rPr>
                <w:rStyle w:val="aa"/>
                <w:noProof/>
              </w:rPr>
              <w:t>Описание директории со статикой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55B7" w14:textId="5D457D92" w:rsidR="00A30916" w:rsidRDefault="00A30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20" w:history="1">
            <w:r w:rsidRPr="00C32A4A">
              <w:rPr>
                <w:rStyle w:val="aa"/>
                <w:noProof/>
              </w:rPr>
              <w:t>Директория с базовым шаблоном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200C" w14:textId="241E160A" w:rsidR="00A30916" w:rsidRDefault="00A3091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21" w:history="1">
            <w:r w:rsidRPr="00C32A4A">
              <w:rPr>
                <w:rStyle w:val="aa"/>
                <w:rFonts w:ascii="Times New Roman" w:hAnsi="Times New Roman" w:cs="Times New Roman"/>
                <w:noProof/>
              </w:rPr>
              <w:t>Приложения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47302" w14:textId="03D37B04" w:rsidR="00A30916" w:rsidRDefault="00A3091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22" w:history="1">
            <w:r w:rsidRPr="00C32A4A">
              <w:rPr>
                <w:rStyle w:val="aa"/>
                <w:rFonts w:ascii="Times New Roman" w:hAnsi="Times New Roman" w:cs="Times New Roman"/>
                <w:noProof/>
              </w:rPr>
              <w:t>Приложение procedures_app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D6EF" w14:textId="16B377F9" w:rsidR="00A30916" w:rsidRDefault="00A309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23" w:history="1">
            <w:r w:rsidRPr="00C32A4A">
              <w:rPr>
                <w:rStyle w:val="aa"/>
                <w:noProof/>
              </w:rPr>
              <w:t xml:space="preserve">Файл </w:t>
            </w:r>
            <w:r w:rsidRPr="00C32A4A">
              <w:rPr>
                <w:rStyle w:val="aa"/>
                <w:noProof/>
                <w:lang w:val="en-US"/>
              </w:rPr>
              <w:t>apps</w:t>
            </w:r>
            <w:r w:rsidRPr="00C32A4A">
              <w:rPr>
                <w:rStyle w:val="aa"/>
                <w:noProof/>
              </w:rPr>
              <w:t>.</w:t>
            </w:r>
            <w:r w:rsidRPr="00C32A4A">
              <w:rPr>
                <w:rStyle w:val="aa"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E8C67" w14:textId="64E60A2B" w:rsidR="00A30916" w:rsidRDefault="00A309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24" w:history="1">
            <w:r w:rsidRPr="00C32A4A">
              <w:rPr>
                <w:rStyle w:val="aa"/>
                <w:noProof/>
              </w:rPr>
              <w:t>Файл моделей (</w:t>
            </w:r>
            <w:r w:rsidRPr="00C32A4A">
              <w:rPr>
                <w:rStyle w:val="aa"/>
                <w:noProof/>
                <w:lang w:val="en-US"/>
              </w:rPr>
              <w:t>models</w:t>
            </w:r>
            <w:r w:rsidRPr="00C32A4A">
              <w:rPr>
                <w:rStyle w:val="aa"/>
                <w:noProof/>
              </w:rPr>
              <w:t>.</w:t>
            </w:r>
            <w:r w:rsidRPr="00C32A4A">
              <w:rPr>
                <w:rStyle w:val="aa"/>
                <w:noProof/>
                <w:lang w:val="en-US"/>
              </w:rPr>
              <w:t>py</w:t>
            </w:r>
            <w:r w:rsidRPr="00C32A4A">
              <w:rPr>
                <w:rStyle w:val="a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35BE" w14:textId="58609E0E" w:rsidR="00A30916" w:rsidRDefault="00A3091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75906825" w:history="1">
            <w:r w:rsidRPr="00C32A4A">
              <w:rPr>
                <w:rStyle w:val="aa"/>
                <w:noProof/>
              </w:rPr>
              <w:t xml:space="preserve">Файл </w:t>
            </w:r>
            <w:r w:rsidRPr="00C32A4A">
              <w:rPr>
                <w:rStyle w:val="aa"/>
                <w:noProof/>
                <w:lang w:val="en-US"/>
              </w:rPr>
              <w:t>adm</w:t>
            </w:r>
            <w:r w:rsidRPr="00C32A4A">
              <w:rPr>
                <w:rStyle w:val="aa"/>
                <w:noProof/>
                <w:lang w:val="en-US"/>
              </w:rPr>
              <w:t>i</w:t>
            </w:r>
            <w:r w:rsidRPr="00C32A4A">
              <w:rPr>
                <w:rStyle w:val="aa"/>
                <w:noProof/>
                <w:lang w:val="en-US"/>
              </w:rPr>
              <w:t>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_Toc175906825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8CF1E" w14:textId="1AA38A33" w:rsidR="00F679D9" w:rsidRDefault="00F679D9">
          <w:r>
            <w:rPr>
              <w:b/>
              <w:bCs/>
            </w:rPr>
            <w:fldChar w:fldCharType="end"/>
          </w:r>
        </w:p>
      </w:sdtContent>
    </w:sdt>
    <w:p w14:paraId="713B4CC2" w14:textId="24FD3C75" w:rsidR="00D1556E" w:rsidRDefault="00D155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0F0F18" w14:textId="1B6872A9" w:rsidR="00405A94" w:rsidRPr="00F679D9" w:rsidRDefault="00405A94" w:rsidP="008F0569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175906805"/>
      <w:r w:rsidRPr="00F679D9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1038A0D" w14:textId="77777777" w:rsidR="008F0569" w:rsidRPr="00F679D9" w:rsidRDefault="008F0569" w:rsidP="008F0569">
      <w:pPr>
        <w:rPr>
          <w:rFonts w:ascii="Times New Roman" w:hAnsi="Times New Roman" w:cs="Times New Roman"/>
        </w:rPr>
      </w:pPr>
    </w:p>
    <w:p w14:paraId="2ADF9BCC" w14:textId="5F221B17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Темой проекта</w:t>
      </w:r>
      <w:r w:rsidRPr="00F679D9">
        <w:rPr>
          <w:rFonts w:ascii="Times New Roman" w:hAnsi="Times New Roman" w:cs="Times New Roman"/>
          <w:sz w:val="24"/>
          <w:szCs w:val="24"/>
        </w:rPr>
        <w:t xml:space="preserve"> является Интеграция CRM-системы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для оптимизации управления продажами в сфере государственных закупок.</w:t>
      </w:r>
    </w:p>
    <w:p w14:paraId="3A761833" w14:textId="7D6C0FBF" w:rsidR="00405A94" w:rsidRPr="00F679D9" w:rsidRDefault="00405A94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Цель:</w:t>
      </w:r>
      <w:r w:rsidRPr="00F679D9">
        <w:rPr>
          <w:rFonts w:ascii="Times New Roman" w:hAnsi="Times New Roman" w:cs="Times New Roman"/>
          <w:sz w:val="24"/>
          <w:szCs w:val="24"/>
        </w:rPr>
        <w:t xml:space="preserve"> Создание и интеграция CRM-системы для оптимизации управления продажами в сфере государственных закупок с использованием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и библиотеки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Django</w:t>
      </w:r>
      <w:proofErr w:type="spellEnd"/>
    </w:p>
    <w:p w14:paraId="35A51BE2" w14:textId="731A2B48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Актуальность проблемы: </w:t>
      </w:r>
      <w:r w:rsidRPr="00F679D9">
        <w:rPr>
          <w:rFonts w:ascii="Times New Roman" w:hAnsi="Times New Roman" w:cs="Times New Roman"/>
          <w:sz w:val="24"/>
          <w:szCs w:val="24"/>
        </w:rPr>
        <w:t>CRM-системы предназначены для эффективного планирования и управления продажами, отслеживания сроков выполнения задач и событий, контроля качества работы сотрудников, а также упрощения процесса работы с тендерами. Разработка такой системы позволит значительно улучшить качество обслуживания тендеров и повысить общую эффективность работы в данной сфере.</w:t>
      </w:r>
    </w:p>
    <w:p w14:paraId="4CE3C756" w14:textId="7541ED4E" w:rsidR="00BB7E49" w:rsidRPr="00F679D9" w:rsidRDefault="00BB7E49" w:rsidP="008F0569">
      <w:pPr>
        <w:ind w:firstLine="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Задачи:</w:t>
      </w:r>
    </w:p>
    <w:p w14:paraId="344E23D8" w14:textId="0B18775F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Изучить литературу, касающуюся темы исследования, для определения современных тенденций и практик.</w:t>
      </w:r>
    </w:p>
    <w:p w14:paraId="34C1D981" w14:textId="4FCAB5F0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Выявить ключевые потребности пользователей для успешного внедрения системы.</w:t>
      </w:r>
    </w:p>
    <w:p w14:paraId="0BC20102" w14:textId="37D49FBE" w:rsidR="008F056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Разработать CRM-систему, учитывающую специфические потребности в сфере государственных закупок.</w:t>
      </w:r>
    </w:p>
    <w:p w14:paraId="656E2CD7" w14:textId="79DF240C" w:rsidR="00BB7E49" w:rsidRPr="00F679D9" w:rsidRDefault="008F0569" w:rsidP="008F0569">
      <w:pPr>
        <w:pStyle w:val="a7"/>
        <w:numPr>
          <w:ilvl w:val="0"/>
          <w:numId w:val="2"/>
        </w:num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Настроить и запустить систему на сервере для дальнейшей эксплуатации.</w:t>
      </w:r>
    </w:p>
    <w:p w14:paraId="0076D1BB" w14:textId="1846967C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679D9">
        <w:rPr>
          <w:rFonts w:ascii="Times New Roman" w:hAnsi="Times New Roman" w:cs="Times New Roman"/>
          <w:b/>
          <w:bCs/>
          <w:sz w:val="24"/>
          <w:szCs w:val="24"/>
        </w:rPr>
        <w:t>Инструменты</w:t>
      </w:r>
      <w:r w:rsidRPr="00F679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 xml:space="preserve">Python 3.11, Django 4.2, Git, requests, beautifulsoup4, </w:t>
      </w:r>
    </w:p>
    <w:p w14:paraId="737B9164" w14:textId="41DB478E" w:rsidR="008F0569" w:rsidRPr="00F679D9" w:rsidRDefault="008F0569" w:rsidP="008F056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5AFF">
        <w:rPr>
          <w:rFonts w:ascii="Times New Roman" w:hAnsi="Times New Roman" w:cs="Times New Roman"/>
          <w:b/>
          <w:bCs/>
          <w:sz w:val="24"/>
          <w:szCs w:val="24"/>
        </w:rPr>
        <w:t xml:space="preserve">Состав команды: </w:t>
      </w:r>
      <w:r w:rsidRPr="00F679D9">
        <w:rPr>
          <w:rFonts w:ascii="Times New Roman" w:hAnsi="Times New Roman" w:cs="Times New Roman"/>
          <w:sz w:val="24"/>
          <w:szCs w:val="24"/>
        </w:rPr>
        <w:t>Аксентьев Сергей Юрьевич</w:t>
      </w:r>
    </w:p>
    <w:p w14:paraId="1454F2CC" w14:textId="19F33848" w:rsidR="008F0569" w:rsidRPr="00F679D9" w:rsidRDefault="008F0569">
      <w:pPr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br w:type="page"/>
      </w:r>
    </w:p>
    <w:p w14:paraId="22C2D02A" w14:textId="3233CBFF" w:rsidR="008F0569" w:rsidRPr="00F679D9" w:rsidRDefault="002279C7" w:rsidP="00F679D9">
      <w:pPr>
        <w:pStyle w:val="1"/>
        <w:rPr>
          <w:b/>
          <w:bCs/>
        </w:rPr>
      </w:pPr>
      <w:bookmarkStart w:id="1" w:name="_Toc175906806"/>
      <w:r w:rsidRPr="00F679D9">
        <w:rPr>
          <w:b/>
          <w:bCs/>
        </w:rPr>
        <w:lastRenderedPageBreak/>
        <w:t>Теоретическая часть</w:t>
      </w:r>
      <w:bookmarkEnd w:id="1"/>
    </w:p>
    <w:p w14:paraId="0825CA02" w14:textId="5E633943" w:rsidR="00F6564F" w:rsidRPr="00F679D9" w:rsidRDefault="00F6564F" w:rsidP="00F6564F">
      <w:pPr>
        <w:pStyle w:val="2"/>
        <w:rPr>
          <w:rFonts w:ascii="Times New Roman" w:hAnsi="Times New Roman" w:cs="Times New Roman"/>
        </w:rPr>
      </w:pPr>
      <w:bookmarkStart w:id="2" w:name="_Toc175906807"/>
      <w:r w:rsidRPr="00F679D9">
        <w:rPr>
          <w:rFonts w:ascii="Times New Roman" w:hAnsi="Times New Roman" w:cs="Times New Roman"/>
        </w:rPr>
        <w:t>Что такое государственные закупки</w:t>
      </w:r>
      <w:bookmarkEnd w:id="2"/>
    </w:p>
    <w:p w14:paraId="1F98A731" w14:textId="64230B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Государственные закупки — главный способ для бюджетных учреждений и госкомпаний найти товары и услуги по максимально выгодной цене. Для этого они размещают заказ с конкретными характеристиками работ или нужной продукции на электронных торговых площадках, где предприниматели, желающие участвовать в торгах, могут оставить заявку. Поставщика определяют в ходе тендера.</w:t>
      </w:r>
    </w:p>
    <w:p w14:paraId="2F9000B7" w14:textId="672CA3DB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Все </w:t>
      </w:r>
      <w:proofErr w:type="spellStart"/>
      <w:r w:rsidRPr="00F679D9">
        <w:rPr>
          <w:rFonts w:ascii="Times New Roman" w:hAnsi="Times New Roman" w:cs="Times New Roman"/>
        </w:rPr>
        <w:t>гостендеры</w:t>
      </w:r>
      <w:proofErr w:type="spellEnd"/>
      <w:r w:rsidRPr="00F679D9">
        <w:rPr>
          <w:rFonts w:ascii="Times New Roman" w:hAnsi="Times New Roman" w:cs="Times New Roman"/>
        </w:rPr>
        <w:t xml:space="preserve"> можно найти в единой информационной системе (ЕИС) на сайте </w:t>
      </w:r>
      <w:r w:rsidRPr="00F679D9">
        <w:rPr>
          <w:rFonts w:ascii="Times New Roman" w:hAnsi="Times New Roman" w:cs="Times New Roman"/>
          <w:b/>
          <w:bCs/>
        </w:rPr>
        <w:t>zakupki.gov.ru</w:t>
      </w:r>
      <w:r w:rsidRPr="00F679D9">
        <w:rPr>
          <w:rFonts w:ascii="Times New Roman" w:hAnsi="Times New Roman" w:cs="Times New Roman"/>
        </w:rPr>
        <w:t>. Там публикуются данные об актуальных и состоявшихся торгах. Найти необходимый тендер можно с помощью фильтров и ключевых слов.</w:t>
      </w:r>
    </w:p>
    <w:p w14:paraId="79DA3FB3" w14:textId="77777777" w:rsidR="00F6564F" w:rsidRPr="00F679D9" w:rsidRDefault="00F6564F" w:rsidP="00F6564F">
      <w:pPr>
        <w:pStyle w:val="3"/>
        <w:rPr>
          <w:rFonts w:ascii="Times New Roman" w:hAnsi="Times New Roman" w:cs="Times New Roman"/>
        </w:rPr>
      </w:pPr>
      <w:bookmarkStart w:id="3" w:name="_Toc175906808"/>
      <w:r w:rsidRPr="00F679D9">
        <w:rPr>
          <w:rFonts w:ascii="Times New Roman" w:hAnsi="Times New Roman" w:cs="Times New Roman"/>
        </w:rPr>
        <w:t>Виды госзакупок</w:t>
      </w:r>
      <w:bookmarkEnd w:id="3"/>
    </w:p>
    <w:p w14:paraId="44CAA42C" w14:textId="77777777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 России государственные торги регулируют два федеральных закона:</w:t>
      </w:r>
    </w:p>
    <w:p w14:paraId="4E48404A" w14:textId="61772C2C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федеральных и муниципальных бюджетных учреждений подчиняются требованиям 44-ФЗ;</w:t>
      </w:r>
    </w:p>
    <w:p w14:paraId="3696EE63" w14:textId="6F4160F6" w:rsidR="00F6564F" w:rsidRPr="00F679D9" w:rsidRDefault="00F6564F" w:rsidP="00F6564F">
      <w:pPr>
        <w:pStyle w:val="a7"/>
        <w:numPr>
          <w:ilvl w:val="0"/>
          <w:numId w:val="4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закупки компаний с долей государства больше 50 %, их «дочек» и «внучек», субъектов естественных монополий и бюджетных учреждений, которые проводят тендеры за счёт собственных средств, подчиняются ФЗ-223.</w:t>
      </w:r>
    </w:p>
    <w:p w14:paraId="3A31BE78" w14:textId="23ECF3FE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Основой нормативно-правовой базы системы госзакупок является Федеральный закон «О контрактной системе в сфере закупок товаров, работ, услуг для обеспечения государственных и муниципальных нужд» от 05.04.2013 № 44-ФЗ (далее ‒ 44-ФЗ), положения которого основываются на Конституции, Гражданском и Бюджетном кодексах.</w:t>
      </w:r>
    </w:p>
    <w:p w14:paraId="545924F9" w14:textId="4F30876F" w:rsidR="00F6564F" w:rsidRPr="00F679D9" w:rsidRDefault="00F6564F" w:rsidP="00F6564F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 xml:space="preserve">В данном проекте за основу будут взяты </w:t>
      </w:r>
      <w:r w:rsidRPr="00F679D9">
        <w:rPr>
          <w:rFonts w:ascii="Times New Roman" w:hAnsi="Times New Roman" w:cs="Times New Roman"/>
          <w:b/>
          <w:bCs/>
        </w:rPr>
        <w:t>закупки по 44-ФЗ.</w:t>
      </w:r>
    </w:p>
    <w:p w14:paraId="13C87F13" w14:textId="77777777" w:rsidR="00F6564F" w:rsidRPr="00F679D9" w:rsidRDefault="00F6564F" w:rsidP="00F6564F">
      <w:pPr>
        <w:rPr>
          <w:rFonts w:ascii="Times New Roman" w:hAnsi="Times New Roman" w:cs="Times New Roman"/>
        </w:rPr>
      </w:pPr>
    </w:p>
    <w:p w14:paraId="125AD683" w14:textId="41A5844F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4" w:name="_Toc175906809"/>
      <w:r w:rsidRPr="00F679D9">
        <w:rPr>
          <w:rFonts w:ascii="Times New Roman" w:hAnsi="Times New Roman" w:cs="Times New Roman"/>
        </w:rPr>
        <w:t>Что такое CRM-система</w:t>
      </w:r>
      <w:bookmarkEnd w:id="4"/>
    </w:p>
    <w:p w14:paraId="64086009" w14:textId="6EA6617F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Система управления взаимоотношениями с клиентами (CRM, CRM-система, сокращение от англ.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Customer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Relationship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) — прикладное программное обеспечение для организаций, предназначенное для автоматизации стратегий взаимодействия с заказчиками (клиентами), в частности, для повышения уровня продаж, оптимизации маркетинга и улучшения обслуживания клиентов путём сохранения информации о клиентах и истории взаимоотношений с ними, установления и улучшения бизнес-процессов и последующего анализа результатов. ( </w:t>
      </w:r>
      <w:hyperlink r:id="rId8" w:history="1">
        <w:r w:rsidRPr="00F679D9">
          <w:rPr>
            <w:rStyle w:val="aa"/>
            <w:rFonts w:ascii="Times New Roman" w:hAnsi="Times New Roman" w:cs="Times New Roman"/>
            <w:sz w:val="24"/>
            <w:szCs w:val="24"/>
          </w:rPr>
          <w:t>https://ru.wikipedia.org/</w:t>
        </w:r>
      </w:hyperlink>
      <w:r w:rsidRPr="00F679D9">
        <w:rPr>
          <w:rFonts w:ascii="Times New Roman" w:hAnsi="Times New Roman" w:cs="Times New Roman"/>
          <w:sz w:val="24"/>
          <w:szCs w:val="24"/>
        </w:rPr>
        <w:t>)</w:t>
      </w:r>
    </w:p>
    <w:p w14:paraId="7421537F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CRM-система может включать:</w:t>
      </w:r>
    </w:p>
    <w:p w14:paraId="6BFF12B1" w14:textId="44F8327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фронтальную часть, обеспечивающую обслуживание клиентов на точках продаж с автономной, распределенной или централизованной обработкой информации;</w:t>
      </w:r>
    </w:p>
    <w:p w14:paraId="337D0C88" w14:textId="56EEA388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операционную часть, обеспечивающую авторизацию операций и оперативную отчётность;</w:t>
      </w:r>
    </w:p>
    <w:p w14:paraId="5F569D8A" w14:textId="4AE32F7C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хранилище данных;</w:t>
      </w:r>
    </w:p>
    <w:p w14:paraId="18E692B3" w14:textId="08EE851B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аналитическую подсистему;</w:t>
      </w:r>
    </w:p>
    <w:p w14:paraId="098260B5" w14:textId="1C0CD74E" w:rsidR="002279C7" w:rsidRPr="00F679D9" w:rsidRDefault="002279C7" w:rsidP="002279C7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распределенную систему поддержки продаж: реплики данных на точках продаж или смарт-карты.</w:t>
      </w:r>
    </w:p>
    <w:p w14:paraId="360B0D15" w14:textId="77777777" w:rsidR="002279C7" w:rsidRPr="00F679D9" w:rsidRDefault="002279C7" w:rsidP="0087461E">
      <w:pPr>
        <w:pStyle w:val="3"/>
        <w:rPr>
          <w:rFonts w:ascii="Times New Roman" w:hAnsi="Times New Roman" w:cs="Times New Roman"/>
        </w:rPr>
      </w:pPr>
      <w:bookmarkStart w:id="5" w:name="_Toc175906810"/>
      <w:r w:rsidRPr="00F679D9">
        <w:rPr>
          <w:rFonts w:ascii="Times New Roman" w:hAnsi="Times New Roman" w:cs="Times New Roman"/>
        </w:rPr>
        <w:t>Классификация по уровню обработки информации</w:t>
      </w:r>
      <w:bookmarkEnd w:id="5"/>
    </w:p>
    <w:p w14:paraId="6101AE47" w14:textId="5192397B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t>Операционный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регистрация и оперативный доступ к первичной информации по событиям, компаниям, проектам, контактам.</w:t>
      </w:r>
    </w:p>
    <w:p w14:paraId="1887B6DB" w14:textId="77777777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i/>
          <w:iCs/>
          <w:sz w:val="24"/>
          <w:szCs w:val="24"/>
        </w:rPr>
        <w:lastRenderedPageBreak/>
        <w:t>Аналитический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— отчётность и анализ информации в различных разрезах (воронка продаж, анализ результатов маркетинговых мероприятий, анализ эффективности продаж в разрезе продуктов, сегментов клиентов, регионов и другие возможные варианты).</w:t>
      </w:r>
    </w:p>
    <w:p w14:paraId="33AC8BB3" w14:textId="7DB0FA5D" w:rsidR="002279C7" w:rsidRPr="00F679D9" w:rsidRDefault="002279C7" w:rsidP="002279C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79D9">
        <w:rPr>
          <w:rFonts w:ascii="Times New Roman" w:hAnsi="Times New Roman" w:cs="Times New Roman"/>
          <w:i/>
          <w:iCs/>
          <w:sz w:val="24"/>
          <w:szCs w:val="24"/>
        </w:rPr>
        <w:t>Коллаборативный</w:t>
      </w:r>
      <w:proofErr w:type="spellEnd"/>
      <w:r w:rsidRPr="00F679D9">
        <w:rPr>
          <w:rFonts w:ascii="Times New Roman" w:hAnsi="Times New Roman" w:cs="Times New Roman"/>
          <w:i/>
          <w:iCs/>
          <w:sz w:val="24"/>
          <w:szCs w:val="24"/>
        </w:rPr>
        <w:t xml:space="preserve"> CRM</w:t>
      </w:r>
      <w:r w:rsidRPr="00F679D9">
        <w:rPr>
          <w:rFonts w:ascii="Times New Roman" w:hAnsi="Times New Roman" w:cs="Times New Roman"/>
          <w:sz w:val="24"/>
          <w:szCs w:val="24"/>
        </w:rPr>
        <w:t xml:space="preserve"> (англ.  </w:t>
      </w:r>
      <w:proofErr w:type="spellStart"/>
      <w:r w:rsidRPr="00F679D9">
        <w:rPr>
          <w:rFonts w:ascii="Times New Roman" w:hAnsi="Times New Roman" w:cs="Times New Roman"/>
          <w:sz w:val="24"/>
          <w:szCs w:val="24"/>
        </w:rPr>
        <w:t>collaboration</w:t>
      </w:r>
      <w:proofErr w:type="spellEnd"/>
      <w:r w:rsidRPr="00F679D9">
        <w:rPr>
          <w:rFonts w:ascii="Times New Roman" w:hAnsi="Times New Roman" w:cs="Times New Roman"/>
          <w:sz w:val="24"/>
          <w:szCs w:val="24"/>
        </w:rPr>
        <w:t xml:space="preserve"> — сотрудничество; совместные, согласованные действия) — уровень организации тесного взаимодействия с конечными потребителями, клиентами, вплоть до влияния клиента на внутренние процессы компании (опросы, для изменения качеств продукта или порядка обслуживания, веб-страницы для отслеживания клиентами состояния заказа, уведомление по SMS о событиях, связанных с заказом или лицевым счётом, возможность для клиента самостоятельно выбрать и заказать в режиме реального времени продукты и услуги, а также другие интерактивные возможности).</w:t>
      </w:r>
    </w:p>
    <w:p w14:paraId="0981C67D" w14:textId="6A4EA112" w:rsidR="002279C7" w:rsidRPr="00F679D9" w:rsidRDefault="002279C7" w:rsidP="002279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В данном проекте будет исследована 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Операционн</w:t>
      </w:r>
      <w:r w:rsidR="0087461E" w:rsidRPr="00F679D9">
        <w:rPr>
          <w:rFonts w:ascii="Times New Roman" w:hAnsi="Times New Roman" w:cs="Times New Roman"/>
          <w:b/>
          <w:bCs/>
          <w:sz w:val="24"/>
          <w:szCs w:val="24"/>
        </w:rPr>
        <w:t>ая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 xml:space="preserve"> CRM</w:t>
      </w:r>
    </w:p>
    <w:p w14:paraId="658624CD" w14:textId="2A3CA7E2" w:rsidR="00215784" w:rsidRPr="00F679D9" w:rsidRDefault="00215784" w:rsidP="00215784">
      <w:pPr>
        <w:pStyle w:val="3"/>
        <w:rPr>
          <w:rFonts w:ascii="Times New Roman" w:hAnsi="Times New Roman" w:cs="Times New Roman"/>
        </w:rPr>
      </w:pPr>
      <w:bookmarkStart w:id="6" w:name="_Toc175906811"/>
      <w:r w:rsidRPr="00F679D9">
        <w:rPr>
          <w:rFonts w:ascii="Times New Roman" w:hAnsi="Times New Roman" w:cs="Times New Roman"/>
        </w:rPr>
        <w:t>В чем польза CRM-систем</w:t>
      </w:r>
      <w:bookmarkEnd w:id="6"/>
    </w:p>
    <w:p w14:paraId="700C8076" w14:textId="76251018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Основное назначение системы – стандартизация и оптимизация работы оператора во взаимодействии с клиентами (задачами). </w:t>
      </w:r>
    </w:p>
    <w:p w14:paraId="7D429A49" w14:textId="06E74FE6" w:rsidR="0087461E" w:rsidRPr="00F679D9" w:rsidRDefault="00215784" w:rsidP="002157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Любая CRM система направлена на помощь администратору и должна взять на себя часть мелких забот</w:t>
      </w:r>
      <w:r w:rsidRPr="00F679D9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2F0E2AC" w14:textId="76946314" w:rsidR="00215784" w:rsidRPr="00F679D9" w:rsidRDefault="00215784" w:rsidP="00215784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Внедрение CRM значительно увеличивает количество клиентов, повышает конверсию и приводит к росту повторных продаж. Преимуществ у программного обеспечения много, например:</w:t>
      </w:r>
    </w:p>
    <w:p w14:paraId="6EDCA309" w14:textId="1089D229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первую очередь, удобный интерфейс для работы с посетителями. CRM-система сохраняет клиентскую базу, собирает историю взаимодействия с ними, анализирует уровень лояльности и автоматизирует процессы транзакций. Благодаря такому функционалу программа поможет не потерять клиента, который проявил интерес к компании.</w:t>
      </w:r>
    </w:p>
    <w:p w14:paraId="21679006" w14:textId="12501BD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Вторым преимуществом является формирование аналитических отчетов в режиме онлайн. С помощью CRM можно управлять некоторыми кадровыми процессами: контролировать занятость сотрудников, планировать график работы и отпусков. Также программа помогает анализировать этапы воронки продаж и избавляться от неэффективных рекламных каналов. За это отвечает специальный модуль, который позволяет отследить путь клиента от этапа посещения сайта до завершения покупки.</w:t>
      </w:r>
    </w:p>
    <w:p w14:paraId="26495370" w14:textId="54AB46CA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 xml:space="preserve">Гибкость систем – для разного рода деятельности можно настроить определенные задачи в системе, разделить на модули или построить индивидуальную </w:t>
      </w:r>
      <w:r w:rsidRPr="00F679D9">
        <w:rPr>
          <w:rFonts w:ascii="Times New Roman" w:hAnsi="Times New Roman" w:cs="Times New Roman"/>
          <w:sz w:val="24"/>
          <w:szCs w:val="24"/>
          <w:lang w:val="en-US"/>
        </w:rPr>
        <w:t>CRM-</w:t>
      </w:r>
      <w:r w:rsidRPr="00F679D9">
        <w:rPr>
          <w:rFonts w:ascii="Times New Roman" w:hAnsi="Times New Roman" w:cs="Times New Roman"/>
          <w:sz w:val="24"/>
          <w:szCs w:val="24"/>
        </w:rPr>
        <w:t>систему под нужны компании.</w:t>
      </w:r>
    </w:p>
    <w:p w14:paraId="35A9E9A8" w14:textId="3E3F115B" w:rsidR="00215784" w:rsidRPr="00F679D9" w:rsidRDefault="00215784" w:rsidP="0021578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Еще одним важным преимуществом программного обеспечения является автоматизация рабочих процессов. Благодаря такой функции, значительно снижается нагрузка на менеджеров и исключаются ошибки по причине невнимательности сотрудников. Система фиксирует все действия в базе и уведомляет менеджеров компании о срочных задачах: совершить важный звонок или отправить письмо. Инструменты CRM-системы также упрощают ведение документооборота за счет внутренних шаблонов и скриптов.</w:t>
      </w:r>
    </w:p>
    <w:p w14:paraId="1489AE8C" w14:textId="08536F65" w:rsidR="00F679D9" w:rsidRPr="00F679D9" w:rsidRDefault="00F679D9" w:rsidP="00F679D9">
      <w:pPr>
        <w:jc w:val="both"/>
        <w:rPr>
          <w:rFonts w:ascii="Times New Roman" w:hAnsi="Times New Roman" w:cs="Times New Roman"/>
          <w:sz w:val="24"/>
          <w:szCs w:val="24"/>
        </w:rPr>
      </w:pPr>
      <w:r w:rsidRPr="00F679D9">
        <w:rPr>
          <w:rFonts w:ascii="Times New Roman" w:hAnsi="Times New Roman" w:cs="Times New Roman"/>
          <w:sz w:val="24"/>
          <w:szCs w:val="24"/>
        </w:rPr>
        <w:t>В целом программа позволяет любому руководителю ставить и корректировать задачи, контролировать их выполнение в соответствии с дедлайном и следить за эффективностью работы каждого сотрудника.</w:t>
      </w:r>
    </w:p>
    <w:p w14:paraId="3A3EDDFE" w14:textId="46A68370" w:rsidR="0087461E" w:rsidRPr="00F679D9" w:rsidRDefault="0087461E" w:rsidP="0087461E">
      <w:pPr>
        <w:pStyle w:val="2"/>
        <w:rPr>
          <w:rFonts w:ascii="Times New Roman" w:hAnsi="Times New Roman" w:cs="Times New Roman"/>
        </w:rPr>
      </w:pPr>
      <w:bookmarkStart w:id="7" w:name="_Toc175906812"/>
      <w:r w:rsidRPr="00F679D9">
        <w:rPr>
          <w:rFonts w:ascii="Times New Roman" w:hAnsi="Times New Roman" w:cs="Times New Roman"/>
        </w:rPr>
        <w:lastRenderedPageBreak/>
        <w:t>CRM-система в сфере государственных закупок</w:t>
      </w:r>
      <w:bookmarkEnd w:id="7"/>
    </w:p>
    <w:p w14:paraId="2586FD0C" w14:textId="43691CE7" w:rsidR="0087461E" w:rsidRPr="00F679D9" w:rsidRDefault="0087461E" w:rsidP="0087461E">
      <w:p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Основные задачи для CRM-системы в сфере государственных закупок это:</w:t>
      </w:r>
    </w:p>
    <w:p w14:paraId="3286A675" w14:textId="2E66DCA4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Поиск закупок по заданным параметрам</w:t>
      </w:r>
    </w:p>
    <w:p w14:paraId="2E227B2E" w14:textId="54F581B6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Организация работы на всех стадиях закупки</w:t>
      </w:r>
    </w:p>
    <w:p w14:paraId="289E9729" w14:textId="5D91AB70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100% контроль всех текущих закупок</w:t>
      </w:r>
    </w:p>
    <w:p w14:paraId="386AC486" w14:textId="77949D45" w:rsidR="0087461E" w:rsidRPr="00F679D9" w:rsidRDefault="0087461E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Доступ к контактам заказчика, истории взаимодействия</w:t>
      </w:r>
    </w:p>
    <w:p w14:paraId="1B626584" w14:textId="3DD4B0F4" w:rsidR="00F6564F" w:rsidRPr="00F679D9" w:rsidRDefault="00F6564F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Всегда актуальная версия извещения и документации</w:t>
      </w:r>
    </w:p>
    <w:p w14:paraId="239561E6" w14:textId="1D9EA5E2" w:rsidR="00215784" w:rsidRPr="00F679D9" w:rsidRDefault="00215784" w:rsidP="0087461E">
      <w:pPr>
        <w:pStyle w:val="a7"/>
        <w:numPr>
          <w:ilvl w:val="0"/>
          <w:numId w:val="3"/>
        </w:numPr>
        <w:rPr>
          <w:rFonts w:ascii="Times New Roman" w:hAnsi="Times New Roman" w:cs="Times New Roman"/>
        </w:rPr>
      </w:pPr>
      <w:r w:rsidRPr="00F679D9">
        <w:rPr>
          <w:rFonts w:ascii="Times New Roman" w:hAnsi="Times New Roman" w:cs="Times New Roman"/>
        </w:rPr>
        <w:t>Выполнение повседневных процессов компании и автоматизация рутинных задач</w:t>
      </w:r>
    </w:p>
    <w:p w14:paraId="321CC2F6" w14:textId="533D4184" w:rsidR="00F679D9" w:rsidRDefault="00F679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0739C5" w14:textId="7A9EA480" w:rsidR="0087461E" w:rsidRDefault="00F679D9" w:rsidP="00F679D9">
      <w:pPr>
        <w:pStyle w:val="1"/>
        <w:rPr>
          <w:b/>
          <w:bCs/>
        </w:rPr>
      </w:pPr>
      <w:bookmarkStart w:id="8" w:name="_Toc175906813"/>
      <w:r w:rsidRPr="00F679D9">
        <w:rPr>
          <w:b/>
          <w:bCs/>
        </w:rPr>
        <w:lastRenderedPageBreak/>
        <w:t xml:space="preserve">Практическая </w:t>
      </w:r>
      <w:r>
        <w:rPr>
          <w:b/>
          <w:bCs/>
        </w:rPr>
        <w:t>часть</w:t>
      </w:r>
      <w:bookmarkEnd w:id="8"/>
    </w:p>
    <w:p w14:paraId="3319B91D" w14:textId="77777777" w:rsidR="006C7967" w:rsidRPr="006C7967" w:rsidRDefault="006C7967" w:rsidP="006C7967"/>
    <w:p w14:paraId="73EA8093" w14:textId="0B0299B0" w:rsidR="00F679D9" w:rsidRPr="00FC1BDD" w:rsidRDefault="00325AFF" w:rsidP="00325AFF">
      <w:pPr>
        <w:pStyle w:val="2"/>
        <w:rPr>
          <w:sz w:val="24"/>
          <w:szCs w:val="24"/>
        </w:rPr>
      </w:pPr>
      <w:bookmarkStart w:id="9" w:name="_Toc175906814"/>
      <w:r w:rsidRPr="00FC1BDD">
        <w:rPr>
          <w:sz w:val="24"/>
          <w:szCs w:val="24"/>
        </w:rPr>
        <w:t>Общая структура приложения</w:t>
      </w:r>
      <w:bookmarkEnd w:id="9"/>
    </w:p>
    <w:p w14:paraId="44EF52ED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9D5EF2" w14:textId="27DF12F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FC1BDD">
        <w:rPr>
          <w:rFonts w:ascii="Times New Roman" w:hAnsi="Times New Roman" w:cs="Times New Roman"/>
          <w:sz w:val="24"/>
          <w:szCs w:val="24"/>
        </w:rPr>
        <w:t xml:space="preserve"> 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файл для хранения переменных</w:t>
      </w:r>
    </w:p>
    <w:p w14:paraId="3650306C" w14:textId="47A35A0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база данных</w:t>
      </w:r>
    </w:p>
    <w:p w14:paraId="3D5E7627" w14:textId="6A80014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управление проектом</w:t>
      </w:r>
    </w:p>
    <w:p w14:paraId="2BD7820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</w:t>
      </w:r>
    </w:p>
    <w:p w14:paraId="05A53938" w14:textId="2E870B9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crm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ключевая директория проекта</w:t>
      </w:r>
    </w:p>
    <w:p w14:paraId="2E90BC90" w14:textId="119DF6D6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019EA207" w14:textId="49C6806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settings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содержит в себе все настройки проекта</w:t>
      </w:r>
    </w:p>
    <w:p w14:paraId="3DBAA57C" w14:textId="5536DE5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задаёт ассоциации </w:t>
      </w:r>
      <w:proofErr w:type="spellStart"/>
      <w:r w:rsidRPr="00FC1BDD">
        <w:rPr>
          <w:rFonts w:ascii="Times New Roman" w:hAnsi="Times New Roman" w:cs="Times New Roman"/>
          <w:i/>
          <w:iCs/>
          <w:sz w:val="24"/>
          <w:szCs w:val="24"/>
        </w:rPr>
        <w:t>url</w:t>
      </w:r>
      <w:proofErr w:type="spellEnd"/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адресов с представлениями</w:t>
      </w:r>
    </w:p>
    <w:p w14:paraId="3C6B4FB4" w14:textId="7413211E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wsgi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налаживания связи между приложением и веб-сервером</w:t>
      </w:r>
    </w:p>
    <w:p w14:paraId="7BDD808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B98E0E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</w:t>
      </w:r>
    </w:p>
    <w:p w14:paraId="3E5DE329" w14:textId="1018841D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отвечающим за обработку процедур</w:t>
      </w:r>
    </w:p>
    <w:p w14:paraId="32E0657A" w14:textId="0560206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здесь регистрируются модели, для административной части сайта </w:t>
      </w:r>
      <w:proofErr w:type="spellStart"/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Django</w:t>
      </w:r>
      <w:proofErr w:type="spellEnd"/>
    </w:p>
    <w:p w14:paraId="65A1BB08" w14:textId="20C736C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используется для создания конфигурации приложения (имя, инициализация, и др.)</w:t>
      </w:r>
    </w:p>
    <w:p w14:paraId="08910737" w14:textId="1687CA7A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2742D0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файл, который содержит модели базы данных проекта</w:t>
      </w:r>
    </w:p>
    <w:p w14:paraId="3ECE6C46" w14:textId="30EE3D8F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 для тестов приложения</w:t>
      </w:r>
    </w:p>
    <w:p w14:paraId="101C821D" w14:textId="07517C11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для маршрутизации URL-адресов к соответствующим представлениям (</w:t>
      </w:r>
      <w:proofErr w:type="spellStart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views</w:t>
      </w:r>
      <w:proofErr w:type="spellEnd"/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30B84D5B" w14:textId="42FCBCE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6C7967" w:rsidRPr="00FC1BDD">
        <w:rPr>
          <w:rFonts w:ascii="Times New Roman" w:hAnsi="Times New Roman" w:cs="Times New Roman"/>
          <w:sz w:val="24"/>
          <w:szCs w:val="24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отвечает за обработку запросов и возврат ответов (логика приложения)</w:t>
      </w:r>
    </w:p>
    <w:p w14:paraId="297C6617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4654584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</w:p>
    <w:p w14:paraId="5C28A587" w14:textId="6FA0B345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migrations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папка для файлов миграций (изменения в структуре БД)</w:t>
      </w:r>
    </w:p>
    <w:p w14:paraId="1E631E5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0001_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initial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B8E969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|   |   |   __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__.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0834DDAE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</w:t>
      </w:r>
    </w:p>
    <w:p w14:paraId="149C4C80" w14:textId="123464E9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templates</w:t>
      </w:r>
      <w:r w:rsidR="006C7967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папка с шаблонами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HTML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 xml:space="preserve"> страниц</w:t>
      </w:r>
    </w:p>
    <w:p w14:paraId="4B2F92C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procedures_app</w:t>
      </w:r>
      <w:proofErr w:type="spellEnd"/>
    </w:p>
    <w:p w14:paraId="7B1FCD8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about.html</w:t>
      </w:r>
    </w:p>
    <w:p w14:paraId="0E1D05C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archive.html</w:t>
      </w:r>
    </w:p>
    <w:p w14:paraId="0A7319E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index.html</w:t>
      </w:r>
    </w:p>
    <w:p w14:paraId="7CB67E3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new.html</w:t>
      </w:r>
    </w:p>
    <w:p w14:paraId="00163F56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        </w:t>
      </w:r>
    </w:p>
    <w:p w14:paraId="708870E0" w14:textId="028D8A63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="006C7967"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содержит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статические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файлы</w:t>
      </w:r>
      <w:r w:rsidR="006C7967" w:rsidRPr="000C0C0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="006C7967" w:rsidRPr="00FC1BDD">
        <w:rPr>
          <w:rFonts w:ascii="Times New Roman" w:hAnsi="Times New Roman" w:cs="Times New Roman"/>
          <w:i/>
          <w:iCs/>
          <w:sz w:val="24"/>
          <w:szCs w:val="24"/>
        </w:rPr>
        <w:t>приложения</w:t>
      </w:r>
    </w:p>
    <w:p w14:paraId="3D5F28C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+---admin</w:t>
      </w:r>
    </w:p>
    <w:p w14:paraId="06AC35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spellEnd"/>
    </w:p>
    <w:p w14:paraId="177B4C7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       </w:t>
      </w:r>
    </w:p>
    <w:p w14:paraId="70318C4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</w:p>
    <w:p w14:paraId="37DE92B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|           </w:t>
      </w:r>
    </w:p>
    <w:p w14:paraId="70AEA4E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js</w:t>
      </w:r>
      <w:proofErr w:type="spellEnd"/>
    </w:p>
    <w:p w14:paraId="76F853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        </w:t>
      </w:r>
    </w:p>
    <w:p w14:paraId="2FA2C19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import_export</w:t>
      </w:r>
      <w:proofErr w:type="spellEnd"/>
    </w:p>
    <w:p w14:paraId="11E8CD1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export.css</w:t>
      </w:r>
    </w:p>
    <w:p w14:paraId="2B10B70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export_selectable_fields.js</w:t>
      </w:r>
    </w:p>
    <w:p w14:paraId="3B4A9947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        guess_format.js</w:t>
      </w:r>
    </w:p>
    <w:p w14:paraId="37E71DC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import.css</w:t>
      </w:r>
    </w:p>
    <w:p w14:paraId="386EEF4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|           </w:t>
      </w:r>
    </w:p>
    <w:p w14:paraId="12DD69C8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templates</w:t>
      </w:r>
      <w:proofErr w:type="spellEnd"/>
    </w:p>
    <w:p w14:paraId="532FD6F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    base.html</w:t>
      </w:r>
    </w:p>
    <w:p w14:paraId="6D570CE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</w:t>
      </w:r>
    </w:p>
    <w:p w14:paraId="3F981E0B" w14:textId="5C3E3CF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сотрудников</w:t>
      </w:r>
    </w:p>
    <w:p w14:paraId="49C551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1C7381C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42C05613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67B2F0D0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6CD5A91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F1841F2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|   |   urls.py</w:t>
      </w:r>
    </w:p>
    <w:p w14:paraId="00A6AF8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  <w:lang w:val="en-US"/>
        </w:rPr>
        <w:t>|   |   views.py</w:t>
      </w:r>
    </w:p>
    <w:p w14:paraId="15A8233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__init__.py</w:t>
      </w:r>
    </w:p>
    <w:p w14:paraId="6E5A9FC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</w:t>
      </w:r>
    </w:p>
    <w:p w14:paraId="25B1B675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+---migrations</w:t>
      </w:r>
    </w:p>
    <w:p w14:paraId="2DB1781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0001_initial.py</w:t>
      </w:r>
    </w:p>
    <w:p w14:paraId="0C594FD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|   __init__.py</w:t>
      </w:r>
    </w:p>
    <w:p w14:paraId="5959C9FE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|   |           </w:t>
      </w:r>
    </w:p>
    <w:p w14:paraId="64A7070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+---templates</w:t>
      </w:r>
    </w:p>
    <w:p w14:paraId="76C4F3F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user_app</w:t>
      </w:r>
      <w:proofErr w:type="spellEnd"/>
    </w:p>
    <w:p w14:paraId="7CCFA6C3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>|   |           login.html</w:t>
      </w:r>
    </w:p>
    <w:p w14:paraId="453D7F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|       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registration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</w:p>
    <w:p w14:paraId="635E8F28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|           </w:t>
      </w:r>
    </w:p>
    <w:p w14:paraId="3DA6DDE1" w14:textId="5B984F52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+---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="002742D0" w:rsidRPr="00FC1BDD">
        <w:rPr>
          <w:rFonts w:ascii="Times New Roman" w:hAnsi="Times New Roman" w:cs="Times New Roman"/>
          <w:sz w:val="24"/>
          <w:szCs w:val="24"/>
        </w:rPr>
        <w:t xml:space="preserve"> – </w:t>
      </w:r>
      <w:r w:rsidR="002742D0" w:rsidRPr="00FC1BDD">
        <w:rPr>
          <w:rFonts w:ascii="Times New Roman" w:hAnsi="Times New Roman" w:cs="Times New Roman"/>
          <w:i/>
          <w:iCs/>
          <w:sz w:val="24"/>
          <w:szCs w:val="24"/>
        </w:rPr>
        <w:t>папка с приложением, отвечающим за обработку процедур сотрудниками</w:t>
      </w:r>
    </w:p>
    <w:p w14:paraId="459ACD3D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</w:rPr>
        <w:t xml:space="preserve">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EC0887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1B3FCE8B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79E35C65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225C8DD9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tests</w:t>
      </w:r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53BA7ABF" w14:textId="77777777" w:rsidR="00DE530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|  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</w:p>
    <w:p w14:paraId="3403E51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   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|   views.py</w:t>
      </w:r>
    </w:p>
    <w:p w14:paraId="1477F52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__init__.py</w:t>
      </w:r>
    </w:p>
    <w:p w14:paraId="5903A3B1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</w:t>
      </w:r>
    </w:p>
    <w:p w14:paraId="7BAB99AF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+---migrations</w:t>
      </w:r>
    </w:p>
    <w:p w14:paraId="0133CD5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0001_initial.py</w:t>
      </w:r>
    </w:p>
    <w:p w14:paraId="3B59DC6C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|   __init__.py</w:t>
      </w:r>
    </w:p>
    <w:p w14:paraId="0169F634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</w:t>
      </w:r>
    </w:p>
    <w:p w14:paraId="5916D519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+---templates</w:t>
      </w:r>
    </w:p>
    <w:p w14:paraId="5BFA005D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\---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user_procedures_app</w:t>
      </w:r>
      <w:proofErr w:type="spellEnd"/>
    </w:p>
    <w:p w14:paraId="20ECE4C0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contracts.html</w:t>
      </w:r>
    </w:p>
    <w:p w14:paraId="3B1061FB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my_procedures.html</w:t>
      </w:r>
    </w:p>
    <w:p w14:paraId="7E8BB7EA" w14:textId="77777777" w:rsidR="00DE530F" w:rsidRPr="00FC1BDD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|           new_contract.html</w:t>
      </w:r>
    </w:p>
    <w:p w14:paraId="5C16EAFA" w14:textId="399AE776" w:rsidR="00325AFF" w:rsidRPr="000C0C0A" w:rsidRDefault="00DE530F" w:rsidP="00DE530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>|           new_procedure.html</w:t>
      </w:r>
    </w:p>
    <w:p w14:paraId="06AE773B" w14:textId="77777777" w:rsidR="00B06B63" w:rsidRPr="000C0C0A" w:rsidRDefault="00B06B63" w:rsidP="00DE530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26CF35D8" w14:textId="77777777" w:rsidR="00FC1BDD" w:rsidRPr="000C0C0A" w:rsidRDefault="00FC1BDD" w:rsidP="00B06B63">
      <w:pPr>
        <w:pStyle w:val="2"/>
        <w:rPr>
          <w:rFonts w:ascii="Times New Roman" w:hAnsi="Times New Roman" w:cs="Times New Roman"/>
          <w:sz w:val="24"/>
          <w:szCs w:val="24"/>
          <w:lang w:val="en-US"/>
        </w:rPr>
      </w:pPr>
    </w:p>
    <w:p w14:paraId="126F4A85" w14:textId="76515976" w:rsidR="00FC1BDD" w:rsidRPr="000C0C0A" w:rsidRDefault="00B06B63" w:rsidP="00FC1BDD">
      <w:pPr>
        <w:pStyle w:val="2"/>
        <w:rPr>
          <w:lang w:val="en-US"/>
        </w:rPr>
      </w:pPr>
      <w:bookmarkStart w:id="10" w:name="_Toc175906815"/>
      <w:r w:rsidRPr="00FC1BDD">
        <w:rPr>
          <w:rFonts w:ascii="Times New Roman" w:hAnsi="Times New Roman" w:cs="Times New Roman"/>
          <w:sz w:val="24"/>
          <w:szCs w:val="24"/>
        </w:rPr>
        <w:t>Используемые</w:t>
      </w:r>
      <w:r w:rsidRPr="000C0C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</w:rPr>
        <w:t>библиотеки</w:t>
      </w:r>
      <w:bookmarkEnd w:id="10"/>
    </w:p>
    <w:p w14:paraId="4A58C0E4" w14:textId="6661D86A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asgiref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==3.8.1**: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Утилиты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работы</w:t>
      </w:r>
      <w:proofErr w:type="spellEnd"/>
      <w:r w:rsidRPr="00FC1BDD">
        <w:rPr>
          <w:rFonts w:ascii="Times New Roman" w:hAnsi="Times New Roman" w:cs="Times New Roman"/>
          <w:sz w:val="24"/>
          <w:szCs w:val="24"/>
          <w:lang w:val="en-US"/>
        </w:rPr>
        <w:t xml:space="preserve"> с ASGI (Asynchronous Server Gateway Interface) в Python.</w:t>
      </w:r>
    </w:p>
    <w:p w14:paraId="14B8CB06" w14:textId="4FFCC48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4==4.12.3**: Библиотека для парсинга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документов, удобная для извлечения данных из веб-страниц. </w:t>
      </w:r>
    </w:p>
    <w:p w14:paraId="1C724ED1" w14:textId="2F0D5B0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bs</w:t>
      </w:r>
      <w:r w:rsidRPr="00FC1BDD">
        <w:rPr>
          <w:rFonts w:ascii="Times New Roman" w:hAnsi="Times New Roman" w:cs="Times New Roman"/>
          <w:sz w:val="24"/>
          <w:szCs w:val="24"/>
        </w:rPr>
        <w:t xml:space="preserve">4==0.0.2**: Оболочка для библиотеки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обычно не используется отдельно, так как все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4. </w:t>
      </w:r>
    </w:p>
    <w:p w14:paraId="70AE533F" w14:textId="3AFFC1F2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certifi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==2024.2.2**: предоставляет набор безопасных корневых сертификатов для проверки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SSL</w:t>
      </w:r>
      <w:r w:rsidRPr="00FC1BDD">
        <w:rPr>
          <w:rFonts w:ascii="Times New Roman" w:hAnsi="Times New Roman" w:cs="Times New Roman"/>
          <w:sz w:val="24"/>
          <w:szCs w:val="24"/>
        </w:rPr>
        <w:t xml:space="preserve">-сертификатов. </w:t>
      </w:r>
    </w:p>
    <w:p w14:paraId="605459D4" w14:textId="4B521E41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5.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charset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normalizer</w:t>
      </w:r>
      <w:r w:rsidRPr="00FC1BDD">
        <w:rPr>
          <w:rFonts w:ascii="Times New Roman" w:hAnsi="Times New Roman" w:cs="Times New Roman"/>
          <w:sz w:val="24"/>
          <w:szCs w:val="24"/>
        </w:rPr>
        <w:t xml:space="preserve">==3.3.2**: Библиотека для определения и нормализации кодировки текста. </w:t>
      </w:r>
    </w:p>
    <w:p w14:paraId="69B47F7F" w14:textId="285F8DF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6.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diff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match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patch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==20230430**: Библиотека для вычисления различий, создания патчей и других операций с текстом. </w:t>
      </w:r>
    </w:p>
    <w:p w14:paraId="331217B5" w14:textId="00C04360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7.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==4.2.11**: веб-фреймворк для создания сложных веб-приложений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E23BFD" w14:textId="2A7BB0E6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FC1BDD">
        <w:rPr>
          <w:rFonts w:ascii="Times New Roman" w:hAnsi="Times New Roman" w:cs="Times New Roman"/>
          <w:sz w:val="24"/>
          <w:szCs w:val="24"/>
        </w:rPr>
        <w:t xml:space="preserve">==4.0.0**: Расширение для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позволяющее легко импортировать и экспортировать данные из/в различные форматы. </w:t>
      </w:r>
    </w:p>
    <w:p w14:paraId="6157D3FD" w14:textId="663E3B8C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9.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==3.7**: Утилиты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IDNA</w:t>
      </w:r>
      <w:r w:rsidRPr="00FC1BDD">
        <w:rPr>
          <w:rFonts w:ascii="Times New Roman" w:hAnsi="Times New Roman" w:cs="Times New Roman"/>
          <w:sz w:val="24"/>
          <w:szCs w:val="24"/>
        </w:rPr>
        <w:t xml:space="preserve">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Internationalized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Domain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Applications</w:t>
      </w:r>
      <w:r w:rsidRPr="00FC1BDD">
        <w:rPr>
          <w:rFonts w:ascii="Times New Roman" w:hAnsi="Times New Roman" w:cs="Times New Roman"/>
          <w:sz w:val="24"/>
          <w:szCs w:val="24"/>
        </w:rPr>
        <w:t xml:space="preserve">) для корректной обработки доменных имен. </w:t>
      </w:r>
    </w:p>
    <w:p w14:paraId="373C99F1" w14:textId="7C7F5B7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10.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lxml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==5.2.1**: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обеспечивающая высокую производительность. </w:t>
      </w:r>
    </w:p>
    <w:p w14:paraId="7FC01C00" w14:textId="7C303C39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11.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C1BD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dotenv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==1.0.1**: Позволяет загружать переменные окружения из 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env</w:t>
      </w:r>
      <w:r w:rsidRPr="00FC1BDD">
        <w:rPr>
          <w:rFonts w:ascii="Times New Roman" w:hAnsi="Times New Roman" w:cs="Times New Roman"/>
          <w:sz w:val="24"/>
          <w:szCs w:val="24"/>
        </w:rPr>
        <w:t xml:space="preserve"> файлов, для настройки конфигураций. </w:t>
      </w:r>
    </w:p>
    <w:p w14:paraId="621C0666" w14:textId="7CC3BCD5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12.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requests</w:t>
      </w:r>
      <w:r w:rsidRPr="00FC1BDD">
        <w:rPr>
          <w:rFonts w:ascii="Times New Roman" w:hAnsi="Times New Roman" w:cs="Times New Roman"/>
          <w:sz w:val="24"/>
          <w:szCs w:val="24"/>
        </w:rPr>
        <w:t xml:space="preserve">==2.31.0**: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-запросами. </w:t>
      </w:r>
    </w:p>
    <w:p w14:paraId="56A832EB" w14:textId="7798963E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13.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soupsieve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==2.5**: Поисковая библиотека, используемая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FC1BDD">
        <w:rPr>
          <w:rFonts w:ascii="Times New Roman" w:hAnsi="Times New Roman" w:cs="Times New Roman"/>
          <w:sz w:val="24"/>
          <w:szCs w:val="24"/>
        </w:rPr>
        <w:t xml:space="preserve">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FC1BDD">
        <w:rPr>
          <w:rFonts w:ascii="Times New Roman" w:hAnsi="Times New Roman" w:cs="Times New Roman"/>
          <w:sz w:val="24"/>
          <w:szCs w:val="24"/>
        </w:rPr>
        <w:t xml:space="preserve"> для операций по выбору элементов в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FC1BDD">
        <w:rPr>
          <w:rFonts w:ascii="Times New Roman" w:hAnsi="Times New Roman" w:cs="Times New Roman"/>
          <w:sz w:val="24"/>
          <w:szCs w:val="24"/>
        </w:rPr>
        <w:t>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A81A28" w14:textId="33C8B2B3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14.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sqlparse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==0.5.0**: Простая библиотека для разбора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-запросов в удобочитаемый формат. </w:t>
      </w:r>
    </w:p>
    <w:p w14:paraId="4EF592E6" w14:textId="357C3F5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15.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tablib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==3.5.0**: Библиотека для работы с табличными данными, поддерживает множество форматов (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FC1BDD">
        <w:rPr>
          <w:rFonts w:ascii="Times New Roman" w:hAnsi="Times New Roman" w:cs="Times New Roman"/>
          <w:sz w:val="24"/>
          <w:szCs w:val="24"/>
        </w:rPr>
        <w:t xml:space="preserve">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Pr="00FC1BDD">
        <w:rPr>
          <w:rFonts w:ascii="Times New Roman" w:hAnsi="Times New Roman" w:cs="Times New Roman"/>
          <w:sz w:val="24"/>
          <w:szCs w:val="24"/>
        </w:rPr>
        <w:t xml:space="preserve"> и т.д.). </w:t>
      </w:r>
    </w:p>
    <w:p w14:paraId="3C535333" w14:textId="7A96BCED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16.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tzdata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==2024.1**: Библиотека, содержащая актуальную информацию о временных зонах. </w:t>
      </w:r>
    </w:p>
    <w:p w14:paraId="57F946E2" w14:textId="77777777" w:rsidR="00B06B63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17. 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urllib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3==2.2.1**: Расширенная библиотека для работы с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FC1BDD">
        <w:rPr>
          <w:rFonts w:ascii="Times New Roman" w:hAnsi="Times New Roman" w:cs="Times New Roman"/>
          <w:sz w:val="24"/>
          <w:szCs w:val="24"/>
        </w:rPr>
        <w:t xml:space="preserve">-запросами, обеспечивающая дополнительные функции и улучшения. </w:t>
      </w:r>
    </w:p>
    <w:p w14:paraId="3E942D6A" w14:textId="77777777" w:rsidR="00B06B63" w:rsidRPr="00FC1BDD" w:rsidRDefault="00B06B63" w:rsidP="00B06B63">
      <w:pPr>
        <w:pStyle w:val="2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5B61E96A" w14:textId="12067AA3" w:rsidR="00325AFF" w:rsidRPr="00FC1BDD" w:rsidRDefault="00B06B63" w:rsidP="00B06B63">
      <w:pPr>
        <w:pStyle w:val="2"/>
        <w:rPr>
          <w:rFonts w:ascii="Times New Roman" w:hAnsi="Times New Roman" w:cs="Times New Roman"/>
          <w:sz w:val="24"/>
          <w:szCs w:val="24"/>
        </w:rPr>
      </w:pPr>
      <w:bookmarkStart w:id="11" w:name="_Toc175906816"/>
      <w:r w:rsidRPr="00FC1BDD">
        <w:rPr>
          <w:rFonts w:ascii="Times New Roman" w:hAnsi="Times New Roman" w:cs="Times New Roman"/>
          <w:sz w:val="24"/>
          <w:szCs w:val="24"/>
        </w:rPr>
        <w:t>Описание ключевой директории проекта</w:t>
      </w:r>
      <w:bookmarkEnd w:id="11"/>
    </w:p>
    <w:p w14:paraId="0D89759A" w14:textId="77777777" w:rsidR="001B259C" w:rsidRPr="00FC1BDD" w:rsidRDefault="00B06B63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Файлы 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asgi.py и wsgi.py создаются автоматически при создании проекта и не требуют изменений. </w:t>
      </w:r>
    </w:p>
    <w:p w14:paraId="6CFE79A3" w14:textId="77777777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используется для настройки приложения с ASGI-сервером, что позволяет обрабатывать веб-сокеты и асинхронные запросы. </w:t>
      </w:r>
    </w:p>
    <w:p w14:paraId="1D9B75EA" w14:textId="64AB4654" w:rsidR="00B06B63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b/>
          <w:bCs/>
          <w:sz w:val="24"/>
          <w:szCs w:val="24"/>
        </w:rPr>
        <w:t>wsgi.py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Этот файл настраивает WSGI-сервер для запуска вашего приложения, поддерживая стандартные HTTP-запросы.</w:t>
      </w:r>
    </w:p>
    <w:p w14:paraId="19B603D2" w14:textId="7A17E3D6" w:rsidR="001B259C" w:rsidRPr="00FC1BDD" w:rsidRDefault="001B259C" w:rsidP="00B06B63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lastRenderedPageBreak/>
        <w:t xml:space="preserve">Файл </w:t>
      </w:r>
      <w:r w:rsidRPr="00FC1BDD">
        <w:rPr>
          <w:rFonts w:ascii="Times New Roman" w:hAnsi="Times New Roman" w:cs="Times New Roman"/>
          <w:b/>
          <w:bCs/>
          <w:sz w:val="24"/>
          <w:szCs w:val="24"/>
        </w:rPr>
        <w:t>__init__.py</w:t>
      </w:r>
      <w:r w:rsidRPr="00FC1BDD">
        <w:rPr>
          <w:rFonts w:ascii="Times New Roman" w:hAnsi="Times New Roman" w:cs="Times New Roman"/>
          <w:sz w:val="24"/>
          <w:szCs w:val="24"/>
        </w:rPr>
        <w:t xml:space="preserve"> - Указывает </w:t>
      </w:r>
      <w:proofErr w:type="spellStart"/>
      <w:r w:rsidRPr="00FC1BDD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, что данная директория является пакетом. Он может быть пустым или содержать код инициализации. (далее про него не будет упоминаться, так как выполняет ту же функцию)</w:t>
      </w:r>
    </w:p>
    <w:p w14:paraId="018C8CEB" w14:textId="0F2B9E94" w:rsidR="001B259C" w:rsidRPr="000C0C0A" w:rsidRDefault="001B259C" w:rsidP="001B259C">
      <w:pPr>
        <w:pStyle w:val="3"/>
        <w:rPr>
          <w:rFonts w:ascii="Times New Roman" w:hAnsi="Times New Roman" w:cs="Times New Roman"/>
        </w:rPr>
      </w:pPr>
      <w:bookmarkStart w:id="12" w:name="_Toc175906817"/>
      <w:r w:rsidRPr="00FC1BDD">
        <w:rPr>
          <w:rFonts w:ascii="Times New Roman" w:hAnsi="Times New Roman" w:cs="Times New Roman"/>
          <w:lang w:val="en-US"/>
        </w:rPr>
        <w:t>settings</w:t>
      </w:r>
      <w:r w:rsidRPr="000C0C0A">
        <w:rPr>
          <w:rFonts w:ascii="Times New Roman" w:hAnsi="Times New Roman" w:cs="Times New Roman"/>
        </w:rPr>
        <w:t>.</w:t>
      </w:r>
      <w:proofErr w:type="spellStart"/>
      <w:r w:rsidRPr="00FC1BDD">
        <w:rPr>
          <w:rFonts w:ascii="Times New Roman" w:hAnsi="Times New Roman" w:cs="Times New Roman"/>
          <w:lang w:val="en-US"/>
        </w:rPr>
        <w:t>py</w:t>
      </w:r>
      <w:bookmarkEnd w:id="12"/>
      <w:proofErr w:type="spellEnd"/>
    </w:p>
    <w:p w14:paraId="701E063F" w14:textId="77777777" w:rsidR="00D026EB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Ф</w:t>
      </w:r>
      <w:r w:rsidR="001B259C" w:rsidRPr="00FC1BDD">
        <w:rPr>
          <w:rFonts w:ascii="Times New Roman" w:hAnsi="Times New Roman" w:cs="Times New Roman"/>
          <w:sz w:val="24"/>
          <w:szCs w:val="24"/>
        </w:rPr>
        <w:t xml:space="preserve">айл 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="001B259C" w:rsidRPr="00FC1BDD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="001B259C" w:rsidRPr="00FC1BDD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  <w:r w:rsidR="001B259C" w:rsidRPr="00FC1BDD">
        <w:rPr>
          <w:rFonts w:ascii="Times New Roman" w:hAnsi="Times New Roman" w:cs="Times New Roman"/>
          <w:sz w:val="24"/>
          <w:szCs w:val="24"/>
        </w:rPr>
        <w:t xml:space="preserve"> - Содержит основные настройки проекта, такие как базы данных, файлы статик, параметры безопасности и другие конфигурации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72702B5" w14:textId="4AE2A409" w:rsidR="001B259C" w:rsidRPr="00FC1BDD" w:rsidRDefault="00D026EB" w:rsidP="00F6564F">
      <w:pPr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Разберем файл более подробно:</w:t>
      </w:r>
    </w:p>
    <w:p w14:paraId="611F948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proofErr w:type="spellEnd"/>
    </w:p>
    <w:p w14:paraId="1391601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proofErr w:type="spellEnd"/>
    </w:p>
    <w:p w14:paraId="4B201C3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pathlib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29E807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700F6C" w14:textId="51D863DD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еременная, которая указывает на корневую директорию проекта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используется для построения путей к другим папкам и файлам в проекте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</w:p>
    <w:p w14:paraId="770C6D6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__file__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resolve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proofErr w:type="spellStart"/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parent</w:t>
      </w:r>
      <w:proofErr w:type="spellEnd"/>
    </w:p>
    <w:p w14:paraId="32CD4FE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7FEC60" w14:textId="49858852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агру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зка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переменные окружения из файла .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env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 обычно используется для хранения конфиденциальных данных, таких как ключи API или настройки базы данных</w:t>
      </w:r>
    </w:p>
    <w:p w14:paraId="0B9BD7F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join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BASE_DIR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".env"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4B92EA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path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isfile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F402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load_dotenv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dotenv_file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18269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0688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862E39" w14:textId="2FC0CF3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ПРЕДУПРЕЖДЕНИЕ ПО технике БЕЗОПАСНОСТИ: храните секретный ключ, используемый при 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запуске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в секрете</w:t>
      </w:r>
      <w:r w:rsid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!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начение переменной SECRET_KEY берется из переменных окружения операционной системы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(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 файла .</w:t>
      </w:r>
      <w:proofErr w:type="spellStart"/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env</w:t>
      </w:r>
      <w:proofErr w:type="spellEnd"/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</w:p>
    <w:p w14:paraId="65A8293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SECRET_KEY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os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B259C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environ</w:t>
      </w:r>
      <w:proofErr w:type="spellEnd"/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"SECRET_KEY"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7F42A54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CAB33D" w14:textId="693BA079" w:rsidR="001B259C" w:rsidRPr="00827479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DEBUG</w:t>
      </w: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используется в настройках веб-приложений на 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="00827479"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включения режима отладки</w:t>
      </w:r>
    </w:p>
    <w:p w14:paraId="0D4AF21F" w14:textId="4A2CD8F6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DEBUG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827479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</w:p>
    <w:p w14:paraId="0F374344" w14:textId="70944490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A2723E" w14:textId="64AAD9DD" w:rsidR="007B0E88" w:rsidRPr="00827479" w:rsidRDefault="007B0E88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274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Это список разрешенных хостов для приложения. В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-режиме здесь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указываются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домены и IP-адреса, с которых приложение сможет принимать запросы</w:t>
      </w:r>
    </w:p>
    <w:p w14:paraId="561C3D6D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ALLOWED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HOSTS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B0E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</w:p>
    <w:p w14:paraId="146D6182" w14:textId="77777777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4262B6" w14:textId="44C2CB80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астройка указывает, куда перенаправлять пользователей после успешного входа в систему. В данном случае, после логина пользователь будет перенаправлен на главную страницу ("/")</w:t>
      </w:r>
    </w:p>
    <w:p w14:paraId="64D1B99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LOGIN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REDIRECT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"/"</w:t>
      </w:r>
    </w:p>
    <w:p w14:paraId="5CC95E52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4345DC9" w14:textId="5BB59302" w:rsidR="001B259C" w:rsidRPr="007B0E88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="007B0E88"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писок всех приложений, которые используются в проекте</w:t>
      </w:r>
    </w:p>
    <w:p w14:paraId="615A7DD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INSTALLED_APPS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79BBA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django.contrib.admin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C46806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7B8A8E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django.contrib.contenttypes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233F28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django.contrib.sessions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DEB9AE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A3624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django.contrib.staticfiles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FEBC2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785D7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import_export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AA0CF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AC03F0A" w14:textId="77777777" w:rsidR="001B259C" w:rsidRPr="00A30916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_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3F3E4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4144BC86" w14:textId="60E87EDB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Посредники (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middleware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) обрабатывают запросы и ответы на разных стадиях. Они могут выполнять такие действия, как обработка сессий, аутентификация, и защита от CSRF-атак </w:t>
      </w:r>
    </w:p>
    <w:p w14:paraId="05014A4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MIDDLEWARE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D8A76D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django.middleware.security.SecurityMiddleware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3FD8D5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django.contrib.sessions.middleware.SessionMiddleware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12412C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django.middleware.common.CommonMiddleware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F143C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django.middleware.csrf.CsrfViewMiddleware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5C1B07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django.contrib.auth.middleware.AuthenticationMiddleware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29C6FA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django.contrib.messages.middleware.MessageMiddleware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674DF2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django.middleware.clickjacking.XFrameOptionsMiddleware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A24B9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93BB275" w14:textId="2D0C659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файл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использоваться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маршрутизации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(URL routing). </w:t>
      </w: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 данном случае это </w:t>
      </w:r>
      <w:proofErr w:type="spellStart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crm_project.urls</w:t>
      </w:r>
      <w:proofErr w:type="spellEnd"/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где определяются все маршруты (URL) приложения</w:t>
      </w:r>
    </w:p>
    <w:p w14:paraId="123A05FA" w14:textId="661C8ECF" w:rsid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ROOT_URLCONF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crm_project.urls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09F8E70" w14:textId="77777777" w:rsidR="007B0E88" w:rsidRPr="001B259C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0408A2" w14:textId="447D0382" w:rsidR="001B259C" w:rsidRPr="007B0E88" w:rsidRDefault="007B0E88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B0E8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Определяет настройки для обработки шаблонов. Указаны директории, где можно найти шаблоны, и необходимые контекстные процессоры, которые позволяют использовать разные переменные в шаблонах</w:t>
      </w:r>
      <w:r w:rsidRPr="007B0E8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50CC0D4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TEMPLATES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3F2598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048482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"BACKEND"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django.template.backends.django.DjangoTemplates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05C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4959EFB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"templates"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A4DEE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3AB67AF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"APP_DIRS"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97B73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"OPTIONS"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85D556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context_processors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1FA2641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django.template.context_processors.debug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3E713C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django.template.context_processors.request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C84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django.contrib.auth.context_processors.auth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37B6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django.contrib.messages.context_processors.messages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902D57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CC34FE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BDC3FEF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8D7B7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4DC603D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8EC5EB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WSGI_APPLICATION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crm_project.wsgi.application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404BAEA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77EDD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5F9851" w14:textId="6D78E4CE" w:rsidR="001B259C" w:rsidRPr="00BC4EB2" w:rsidRDefault="001B259C" w:rsidP="007B0E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Определяе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7B0E88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настройки для базы данных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"ENGINE"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Указывает, какой тип базы данных используется (в данном случае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SQLite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)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"NAME"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Путь к файлу базы данных в корне проекта</w:t>
      </w:r>
    </w:p>
    <w:p w14:paraId="4A631E09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7842B77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DATABASES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84592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5D471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"ENGINE"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"django.db.backends.sqlite3"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97C5AD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BASE_DIR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"db.sqlite3"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2B52FF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BFDCC0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8821D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865ED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66B59D4" w14:textId="1836FF40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списо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валидатор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ов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паролей, которые используются для проверки надежности вводимых паролей</w:t>
      </w:r>
    </w:p>
    <w:p w14:paraId="2F61DB2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AUTH_PASSWORD_VALIDATORS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82054E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632E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"django.contrib.auth.password_validation.UserAttributeSimilarityValidator"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BB3F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DF3E1E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02D0B5E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"django.contrib.auth.password_validation.MinimumLengthValidator"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B19E971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3C1D7B27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20A5E9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"django.contrib.auth.password_validation.CommonPasswordValidator"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C5F8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B49F4F2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46AA3A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"django.contrib.auth.password_validation.NumericPasswordValidator"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4FD4365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</w:p>
    <w:p w14:paraId="430F48B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3C666CB4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64FA66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CE7000E" w14:textId="36B4FB94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Интернационализация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Устанавливает язык (русский) и часовой пояс (Московский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</w:p>
    <w:p w14:paraId="48CE8775" w14:textId="7777777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2F7A2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LANGUAGE_CODE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ru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-Ru"</w:t>
      </w:r>
    </w:p>
    <w:p w14:paraId="566E248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7C1A45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TIME_ZONE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"Europe/Moscow"</w:t>
      </w:r>
    </w:p>
    <w:p w14:paraId="6608B0FD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7AD7A3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USE_I18N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61AF8079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4E09054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USE_TZ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560DAF58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0CB216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33FD3A" w14:textId="6142A8AF" w:rsidR="001B259C" w:rsidRPr="00BC4EB2" w:rsidRDefault="001B259C" w:rsidP="00BC4E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URL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статики (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CSS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JS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, изображения)</w:t>
      </w:r>
    </w:p>
    <w:p w14:paraId="4786897D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/"</w:t>
      </w:r>
    </w:p>
    <w:p w14:paraId="0F555E1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06B453" w14:textId="30E14BA7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Папка, в которую будут собираться статические файлы для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продакшн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-окружения</w:t>
      </w:r>
    </w:p>
    <w:p w14:paraId="7140C18C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static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</w:t>
      </w:r>
    </w:p>
    <w:p w14:paraId="5C4DF931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65DA4D8" w14:textId="23E072E0" w:rsidR="001B259C" w:rsidRPr="00BC4EB2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Определяет тип поля </w:t>
      </w:r>
      <w:proofErr w:type="spellStart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автоинкремента</w:t>
      </w:r>
      <w:proofErr w:type="spellEnd"/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для первичных ключей, что помогает избежать проблем с ограничениями базы данных</w:t>
      </w:r>
    </w:p>
    <w:p w14:paraId="4189B65B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https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://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docs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djangoproject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com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proofErr w:type="spellStart"/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en</w:t>
      </w:r>
      <w:proofErr w:type="spellEnd"/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/4.2/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settings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/#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default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auto</w:t>
      </w:r>
      <w:r w:rsidRPr="000C0C0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field</w:t>
      </w:r>
    </w:p>
    <w:p w14:paraId="5B258A43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A3617F0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DEFAULT_AUTO_FIELD </w:t>
      </w:r>
      <w:r w:rsidRPr="001B25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B259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django.db.models.BigAutoField</w:t>
      </w:r>
      <w:proofErr w:type="spellEnd"/>
      <w:r w:rsidRPr="001B259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84125BC" w14:textId="77777777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516515" w14:textId="146D9E1F" w:rsidR="001B259C" w:rsidRPr="001B259C" w:rsidRDefault="001B259C" w:rsidP="001B25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B259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r w:rsid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</w:t>
      </w:r>
      <w:r w:rsidR="00BC4EB2" w:rsidRPr="00BC4EB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одель пользователя для аутентификации, что позволяет использовать пользовательскую модель пользователя вместо стандартной</w:t>
      </w:r>
    </w:p>
    <w:p w14:paraId="4B9F8A8E" w14:textId="77777777" w:rsidR="001B259C" w:rsidRPr="000C0C0A" w:rsidRDefault="001B259C" w:rsidP="001B259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AUTH_USER_MODEL </w:t>
      </w:r>
      <w:r w:rsidRPr="000C0C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C0C0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user_app.User</w:t>
      </w:r>
      <w:proofErr w:type="spellEnd"/>
      <w:r w:rsidRPr="000C0C0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6B97D52" w14:textId="35098CB4" w:rsidR="00325AFF" w:rsidRPr="000C0C0A" w:rsidRDefault="00325AFF" w:rsidP="00F6564F">
      <w:pPr>
        <w:rPr>
          <w:rFonts w:ascii="Times New Roman" w:hAnsi="Times New Roman" w:cs="Times New Roman"/>
          <w:lang w:val="en-US"/>
        </w:rPr>
      </w:pPr>
    </w:p>
    <w:p w14:paraId="4D3A12F2" w14:textId="3B48ED37" w:rsidR="00325AFF" w:rsidRDefault="00D026EB" w:rsidP="00D026EB">
      <w:pPr>
        <w:pStyle w:val="3"/>
      </w:pPr>
      <w:bookmarkStart w:id="13" w:name="_Toc175906818"/>
      <w:r w:rsidRPr="00D026EB">
        <w:t>urls.py</w:t>
      </w:r>
      <w:bookmarkEnd w:id="13"/>
    </w:p>
    <w:p w14:paraId="77C13829" w14:textId="67CE2578" w:rsidR="00D026EB" w:rsidRDefault="00D026EB" w:rsidP="00D026EB">
      <w:r>
        <w:t>Ф</w:t>
      </w:r>
      <w:r w:rsidRPr="00D026EB">
        <w:t xml:space="preserve">айл </w:t>
      </w:r>
      <w:r w:rsidRPr="00D026EB">
        <w:rPr>
          <w:b/>
          <w:bCs/>
        </w:rPr>
        <w:t>urls.py</w:t>
      </w:r>
      <w:r w:rsidRPr="00D026EB">
        <w:t xml:space="preserve"> в </w:t>
      </w:r>
      <w:proofErr w:type="spellStart"/>
      <w:r w:rsidRPr="00D026EB">
        <w:t>Django</w:t>
      </w:r>
      <w:proofErr w:type="spellEnd"/>
      <w:r w:rsidRPr="00D026EB">
        <w:t xml:space="preserve"> отвечает за маршрутизацию (</w:t>
      </w:r>
      <w:proofErr w:type="spellStart"/>
      <w:r w:rsidRPr="00D026EB">
        <w:t>routing</w:t>
      </w:r>
      <w:proofErr w:type="spellEnd"/>
      <w:r w:rsidRPr="00D026EB">
        <w:t>) URL-адресов приложения</w:t>
      </w:r>
      <w:r>
        <w:t>.</w:t>
      </w:r>
    </w:p>
    <w:p w14:paraId="6A80483B" w14:textId="202A521F" w:rsidR="00D026EB" w:rsidRDefault="00D026EB" w:rsidP="00D026EB">
      <w:r>
        <w:t xml:space="preserve">Рассмотрим код файла </w:t>
      </w:r>
      <w:r w:rsidRPr="00D026EB">
        <w:t>urls.py</w:t>
      </w:r>
      <w:r>
        <w:t xml:space="preserve"> </w:t>
      </w:r>
      <w:r w:rsidRPr="00D026EB">
        <w:t>ключевой директории</w:t>
      </w:r>
      <w:r>
        <w:t>:</w:t>
      </w:r>
    </w:p>
    <w:p w14:paraId="129D21FE" w14:textId="1B772D2C" w:rsidR="00D026EB" w:rsidRPr="00D026EB" w:rsidRDefault="00D026EB" w:rsidP="00D026EB"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импортируем админку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 функции маршрутизации</w:t>
      </w:r>
    </w:p>
    <w:p w14:paraId="39047704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7B56AA2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</w:p>
    <w:p w14:paraId="46CB2C0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6504D8" w14:textId="19F3C793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6D77DFC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026EB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AD0EBA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2BEE149B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работа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пользователями</w:t>
      </w:r>
    </w:p>
    <w:p w14:paraId="67994018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D3CC4FD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"procedures/"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include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user_procedures_app.urls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namespace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user_procedures_app</w:t>
      </w:r>
      <w:proofErr w:type="spellEnd"/>
      <w:r w:rsidRPr="00D026E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5E09CF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026E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D026E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работа с закупками</w:t>
      </w:r>
    </w:p>
    <w:p w14:paraId="75AB1340" w14:textId="77777777" w:rsidR="00D026EB" w:rsidRPr="00D026EB" w:rsidRDefault="00D026EB" w:rsidP="00D026E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026E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63B453E6" w14:textId="1205DDBF" w:rsidR="00D026EB" w:rsidRPr="000C0C0A" w:rsidRDefault="00D026EB" w:rsidP="00D026EB"/>
    <w:p w14:paraId="778CBEB4" w14:textId="47A4DFC7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Определение маршрутов:   </w:t>
      </w:r>
    </w:p>
    <w:p w14:paraId="7888292F" w14:textId="75ABF8DD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 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site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>): Этот маршрут устанавливает, что по адресу /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FC1BDD">
        <w:rPr>
          <w:rFonts w:ascii="Times New Roman" w:hAnsi="Times New Roman" w:cs="Times New Roman"/>
          <w:sz w:val="24"/>
          <w:szCs w:val="24"/>
        </w:rPr>
        <w:t>/ будет доступен интерфейс администрирования.</w:t>
      </w:r>
    </w:p>
    <w:p w14:paraId="274372C0" w14:textId="79C21B9B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lastRenderedPageBreak/>
        <w:t>Включение маршрутов приложений:</w:t>
      </w:r>
    </w:p>
    <w:p w14:paraId="65E90320" w14:textId="77777777" w:rsidR="001C3208" w:rsidRPr="00A30916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A30916">
        <w:rPr>
          <w:rFonts w:ascii="Times New Roman" w:hAnsi="Times New Roman" w:cs="Times New Roman"/>
          <w:sz w:val="24"/>
          <w:szCs w:val="24"/>
        </w:rPr>
        <w:t xml:space="preserve">("",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A30916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A30916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 xml:space="preserve">")): Этот маршрут обрабатывает домашнюю страницу, перенаправляя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30916">
        <w:rPr>
          <w:rFonts w:ascii="Times New Roman" w:hAnsi="Times New Roman" w:cs="Times New Roman"/>
          <w:sz w:val="24"/>
          <w:szCs w:val="24"/>
        </w:rPr>
        <w:t xml:space="preserve">-ы, определенные в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procedures</w:t>
      </w:r>
      <w:r w:rsidRPr="00A30916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</w:p>
    <w:p w14:paraId="31BE03FD" w14:textId="74729E1E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</w:t>
      </w:r>
      <w:r w:rsidRPr="00FC1BDD">
        <w:rPr>
          <w:rFonts w:ascii="Times New Roman" w:hAnsi="Times New Roman" w:cs="Times New Roman"/>
          <w:sz w:val="24"/>
          <w:szCs w:val="24"/>
        </w:rPr>
        <w:t xml:space="preserve">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отвечает за все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FC1BDD">
        <w:rPr>
          <w:rFonts w:ascii="Times New Roman" w:hAnsi="Times New Roman" w:cs="Times New Roman"/>
          <w:sz w:val="24"/>
          <w:szCs w:val="24"/>
        </w:rPr>
        <w:t xml:space="preserve">, связанные с работой с пользователями, перенаправляя запросы на 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i/>
          <w:iCs/>
          <w:sz w:val="24"/>
          <w:szCs w:val="24"/>
        </w:rPr>
        <w:t>_</w:t>
      </w:r>
      <w:r w:rsidRPr="00FC1BDD">
        <w:rPr>
          <w:rFonts w:ascii="Times New Roman" w:hAnsi="Times New Roman" w:cs="Times New Roman"/>
          <w:i/>
          <w:iCs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ABC3E5" w14:textId="767CD88A" w:rsidR="001C3208" w:rsidRPr="00FC1BDD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 xml:space="preserve">   -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 xml:space="preserve">/",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FC1BDD">
        <w:rPr>
          <w:rFonts w:ascii="Times New Roman" w:hAnsi="Times New Roman" w:cs="Times New Roman"/>
          <w:sz w:val="24"/>
          <w:szCs w:val="24"/>
        </w:rPr>
        <w:t>("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C1BDD">
        <w:rPr>
          <w:rFonts w:ascii="Times New Roman" w:hAnsi="Times New Roman" w:cs="Times New Roman"/>
          <w:sz w:val="24"/>
          <w:szCs w:val="24"/>
          <w:lang w:val="en-US"/>
        </w:rPr>
        <w:t>urls</w:t>
      </w:r>
      <w:proofErr w:type="spellEnd"/>
      <w:r w:rsidRPr="00FC1BDD">
        <w:rPr>
          <w:rFonts w:ascii="Times New Roman" w:hAnsi="Times New Roman" w:cs="Times New Roman"/>
          <w:sz w:val="24"/>
          <w:szCs w:val="24"/>
        </w:rPr>
        <w:t xml:space="preserve">",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namespace</w:t>
      </w:r>
      <w:r w:rsidRPr="00FC1BDD">
        <w:rPr>
          <w:rFonts w:ascii="Times New Roman" w:hAnsi="Times New Roman" w:cs="Times New Roman"/>
          <w:sz w:val="24"/>
          <w:szCs w:val="24"/>
        </w:rPr>
        <w:t>="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 xml:space="preserve">")): Этот маршрут обрабатывает запросы, связанные с закупками, перенаправляя их на 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FC1BDD">
        <w:rPr>
          <w:rFonts w:ascii="Times New Roman" w:hAnsi="Times New Roman" w:cs="Times New Roman"/>
          <w:sz w:val="24"/>
          <w:szCs w:val="24"/>
        </w:rPr>
        <w:t>_</w:t>
      </w:r>
      <w:r w:rsidRPr="00FC1BDD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FC1BDD">
        <w:rPr>
          <w:rFonts w:ascii="Times New Roman" w:hAnsi="Times New Roman" w:cs="Times New Roman"/>
          <w:sz w:val="24"/>
          <w:szCs w:val="24"/>
        </w:rPr>
        <w:t>.</w:t>
      </w:r>
    </w:p>
    <w:p w14:paraId="0618ABD3" w14:textId="20DF30C3" w:rsidR="001C3208" w:rsidRDefault="001C3208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FC1BDD">
        <w:rPr>
          <w:rFonts w:ascii="Times New Roman" w:hAnsi="Times New Roman" w:cs="Times New Roman"/>
          <w:sz w:val="24"/>
          <w:szCs w:val="24"/>
        </w:rPr>
        <w:t>Этот файл маршрутизации связывает основные части приложения и позволяет добавлять новые функции в будущем.</w:t>
      </w:r>
    </w:p>
    <w:p w14:paraId="6460E048" w14:textId="77777777" w:rsidR="000C0C0A" w:rsidRDefault="000C0C0A" w:rsidP="000C0C0A">
      <w:pPr>
        <w:pStyle w:val="2"/>
      </w:pPr>
    </w:p>
    <w:p w14:paraId="476A5C6A" w14:textId="5A575B92" w:rsidR="000C0C0A" w:rsidRDefault="000C0C0A" w:rsidP="000C0C0A">
      <w:pPr>
        <w:pStyle w:val="2"/>
      </w:pPr>
      <w:bookmarkStart w:id="14" w:name="_Toc175906819"/>
      <w:r w:rsidRPr="000C0C0A">
        <w:t xml:space="preserve">Описание директории </w:t>
      </w:r>
      <w:r>
        <w:t>со статикой</w:t>
      </w:r>
      <w:bookmarkEnd w:id="14"/>
    </w:p>
    <w:p w14:paraId="1C74832A" w14:textId="73F2E041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В папке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» проекта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хранятся статические файлы — изображения, JS и CSS-файлы.</w:t>
      </w:r>
    </w:p>
    <w:p w14:paraId="479221DD" w14:textId="4A3CDA2C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используется библиотека 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», поэтому большая часть файлов статики подгружена автоматически для корректной работы данной библиотеки.</w:t>
      </w:r>
    </w:p>
    <w:p w14:paraId="68CB48C0" w14:textId="0F6BA33B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Библиотека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0C0C0A">
        <w:rPr>
          <w:rFonts w:ascii="Times New Roman" w:hAnsi="Times New Roman" w:cs="Times New Roman"/>
          <w:sz w:val="24"/>
          <w:szCs w:val="24"/>
        </w:rPr>
        <w:t xml:space="preserve"> предоставляет удобные инструменты для импорта и экспорта данных в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-приложениях.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Она позволяет работать с различными форматами файлов, такими как CSV,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и JSON, и включает в себя следующие функции:</w:t>
      </w:r>
    </w:p>
    <w:p w14:paraId="3C0FACF9" w14:textId="01C1A6CE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1. Импорт данных: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0C0A">
        <w:rPr>
          <w:rFonts w:ascii="Times New Roman" w:hAnsi="Times New Roman" w:cs="Times New Roman"/>
          <w:sz w:val="24"/>
          <w:szCs w:val="24"/>
        </w:rPr>
        <w:t xml:space="preserve">легко загружать данные из файлов в вашу модель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.</w:t>
      </w:r>
    </w:p>
    <w:p w14:paraId="406BAF70" w14:textId="24812855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2. Экспорт данных: Вы можете экспортировать данные моделей в различные форматы.</w:t>
      </w:r>
    </w:p>
    <w:p w14:paraId="7E363380" w14:textId="156CBF4C" w:rsidR="000C0C0A" w:rsidRP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>3. Настройка полей: Возможность настройки полей, которые будут импортированы или экспортированы.</w:t>
      </w:r>
    </w:p>
    <w:p w14:paraId="1C7BEB2A" w14:textId="78E986CD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4. Адаптация к интерфейсу администрирования: Удобная интеграция с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>, включая кнопки для загрузки и скачивания файлов.</w:t>
      </w:r>
    </w:p>
    <w:p w14:paraId="700E59B4" w14:textId="347BB718" w:rsidR="000C0C0A" w:rsidRDefault="000C0C0A" w:rsidP="00FC1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Применение данной библиотеки будет указано далее в проекте.</w:t>
      </w:r>
    </w:p>
    <w:p w14:paraId="6AFAD8D7" w14:textId="77777777" w:rsidR="000C0C0A" w:rsidRDefault="000C0C0A" w:rsidP="000C0C0A">
      <w:pPr>
        <w:pStyle w:val="2"/>
      </w:pPr>
    </w:p>
    <w:p w14:paraId="092BEF5C" w14:textId="738907BD" w:rsidR="000C0C0A" w:rsidRDefault="000C0C0A" w:rsidP="000C0C0A">
      <w:pPr>
        <w:pStyle w:val="2"/>
      </w:pPr>
      <w:bookmarkStart w:id="15" w:name="_Toc175906820"/>
      <w:r>
        <w:t>Д</w:t>
      </w:r>
      <w:r w:rsidRPr="000C0C0A">
        <w:t>иректори</w:t>
      </w:r>
      <w:r>
        <w:t>я</w:t>
      </w:r>
      <w:r w:rsidRPr="000C0C0A">
        <w:t xml:space="preserve"> </w:t>
      </w:r>
      <w:r>
        <w:t>с базовым шаблоном</w:t>
      </w:r>
      <w:bookmarkEnd w:id="15"/>
    </w:p>
    <w:p w14:paraId="157F93D7" w14:textId="6DEFFF45" w:rsidR="000C0C0A" w:rsidRDefault="000C0C0A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 w:rsidRPr="000C0C0A">
        <w:rPr>
          <w:rFonts w:ascii="Times New Roman" w:hAnsi="Times New Roman" w:cs="Times New Roman"/>
          <w:sz w:val="24"/>
          <w:szCs w:val="24"/>
        </w:rPr>
        <w:t xml:space="preserve">Базовый шаблон HTML в проекте </w:t>
      </w:r>
      <w:proofErr w:type="spellStart"/>
      <w:r w:rsidRPr="000C0C0A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0C0C0A">
        <w:rPr>
          <w:rFonts w:ascii="Times New Roman" w:hAnsi="Times New Roman" w:cs="Times New Roman"/>
          <w:sz w:val="24"/>
          <w:szCs w:val="24"/>
        </w:rPr>
        <w:t xml:space="preserve"> — это основной файл, который используется для определения структуры и оформления страниц веб-приложения. Он обычно содержит общий HTML-код, такой как заголовок, меню навигации, подвал и ссылки на стили и скрипты. Затем другие шаблоны могут расширять этот базовый шаблон, добавляя свой контент.</w:t>
      </w:r>
    </w:p>
    <w:p w14:paraId="2B20FAB8" w14:textId="6B487071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базового шаблона (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0276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0276EF">
        <w:rPr>
          <w:rFonts w:ascii="Times New Roman" w:hAnsi="Times New Roman" w:cs="Times New Roman"/>
          <w:sz w:val="24"/>
          <w:szCs w:val="24"/>
        </w:rPr>
        <w:t>):</w:t>
      </w:r>
    </w:p>
    <w:p w14:paraId="013D51A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 Базовая страница с общими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настрйоками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endcomment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%}</w:t>
      </w:r>
    </w:p>
    <w:p w14:paraId="287149E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&lt;!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DOCTYPE 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A6CAF0"/>
          <w:lang w:val="en-US" w:eastAsia="ru-RU"/>
        </w:rPr>
        <w:t>&gt;</w:t>
      </w:r>
    </w:p>
    <w:p w14:paraId="1D2C260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&lt;html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lang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ru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1BB2E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&lt;head&gt;</w:t>
      </w:r>
    </w:p>
    <w:p w14:paraId="44EBFCB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charset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"UTF-8"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2C4A548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&lt;meta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name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"viewport"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content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"width=device-width, initial-scale=1.0"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A991E9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F37BAD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preconnect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"https://fonts.gstatic.com"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380762C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"https://fonts.googleapis.com/css2?family=Reddit+Sans:ital,wght@0,200..900;1,200..900&amp;display=swap"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0E647D1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&lt;link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rel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"stylesheet"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"https://cdn.jsdelivr.net/npm/bootstrap@4.6.2/dist/css/bootstrap.min.css"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integrity=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"sha384-xOolHFLEh07PJGoPkLv1IbcEPTNtaed2xpHsD9ESMhqIYd0nLMwNLD69Npy4HI+N"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crossorigin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"anonymous"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020130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985EEE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&lt;title&gt;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{% block title %}{%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&lt;/title&gt;</w:t>
      </w:r>
    </w:p>
    <w:p w14:paraId="122B9A3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C9137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&lt;/head&gt;</w:t>
      </w:r>
    </w:p>
    <w:p w14:paraId="15FBA48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&lt;body&gt;</w:t>
      </w:r>
    </w:p>
    <w:p w14:paraId="71E2A32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&lt;header&gt;</w:t>
      </w:r>
    </w:p>
    <w:p w14:paraId="1E9A1B83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"d-flex gap-2 justify-content-center py-5"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191E2C4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procedures_app:index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-primary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Главная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596A39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if not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user.is_authenticated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6F0FEB3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user_app:login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0BEAE3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else %}</w:t>
      </w:r>
    </w:p>
    <w:p w14:paraId="3E2F2251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procedures_app:new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-secondary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Новые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144543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user_procedures_app:my_procedures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-success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Мои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закупки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255EC2AE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user_procedures_app:contracts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-warning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Контракты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5F4FBF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procedures_app:archive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-light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Архив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4683379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procedures_app:about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-dark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2F96B16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if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user.is_admin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user.is_staff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258DF7C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admin:index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-info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Админка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5268078D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{% endif %}</w:t>
      </w:r>
    </w:p>
    <w:p w14:paraId="7BF6A0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&lt;a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href</w:t>
      </w:r>
      <w:proofErr w:type="spellEnd"/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'{%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url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user_app:logout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 %}'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 xml:space="preserve">-danger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btn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-lg active rounded-pill px-3"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role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"button"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aria-pressed=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"true"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Выйти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&lt;/a&gt;</w:t>
      </w:r>
    </w:p>
    <w:p w14:paraId="3F6A387B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{% endif %}</w:t>
      </w:r>
    </w:p>
    <w:p w14:paraId="69059189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15AD2038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&lt;/header&gt;</w:t>
      </w:r>
    </w:p>
    <w:p w14:paraId="2DB9C9F4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565AA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&lt;main&gt;</w:t>
      </w:r>
    </w:p>
    <w:p w14:paraId="579A044C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&lt;div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276EF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class</w:t>
      </w:r>
      <w:r w:rsidRPr="000276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0276E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'container'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&gt;</w:t>
      </w:r>
    </w:p>
    <w:p w14:paraId="4AA3B3C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{% block content %}{% </w:t>
      </w:r>
      <w:proofErr w:type="spellStart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endblock</w:t>
      </w:r>
      <w:proofErr w:type="spellEnd"/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%}</w:t>
      </w:r>
    </w:p>
    <w:p w14:paraId="0534767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&lt;/div&gt;</w:t>
      </w:r>
    </w:p>
    <w:p w14:paraId="48B099C7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276E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&lt;/main&gt;</w:t>
      </w:r>
    </w:p>
    <w:p w14:paraId="3A08412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9B78705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body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40C3CA92" w14:textId="77777777" w:rsidR="000276EF" w:rsidRPr="000276EF" w:rsidRDefault="000276EF" w:rsidP="000276E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&lt;/</w:t>
      </w:r>
      <w:proofErr w:type="spellStart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html</w:t>
      </w:r>
      <w:proofErr w:type="spellEnd"/>
      <w:r w:rsidRPr="000276EF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&gt;</w:t>
      </w:r>
    </w:p>
    <w:p w14:paraId="550E8FE4" w14:textId="0DF1397C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BD6B7" w14:textId="1F11B303" w:rsidR="000276EF" w:rsidRDefault="000276EF" w:rsidP="000C0C0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более подробно строки:</w:t>
      </w:r>
    </w:p>
    <w:p w14:paraId="050D465F" w14:textId="16A9BD7D" w:rsidR="00A52B14" w:rsidRP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CD126E" w14:textId="21ABAA20" w:rsidR="000276EF" w:rsidRDefault="00A52B14" w:rsidP="000276EF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lastRenderedPageBreak/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charset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="UTF-8"&gt;</w:t>
      </w:r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0276EF" w:rsidRPr="000276EF">
        <w:rPr>
          <w:rFonts w:ascii="Times New Roman" w:hAnsi="Times New Roman" w:cs="Times New Roman"/>
          <w:sz w:val="24"/>
          <w:szCs w:val="24"/>
        </w:rPr>
        <w:t xml:space="preserve">Задает кодировку документа как </w:t>
      </w:r>
      <w:r w:rsidR="000276EF" w:rsidRPr="000276EF">
        <w:rPr>
          <w:rFonts w:ascii="Times New Roman" w:hAnsi="Times New Roman" w:cs="Times New Roman"/>
          <w:sz w:val="24"/>
          <w:szCs w:val="24"/>
          <w:lang w:val="en-US"/>
        </w:rPr>
        <w:t>UTF</w:t>
      </w:r>
      <w:r w:rsidR="000276EF" w:rsidRPr="000276EF">
        <w:rPr>
          <w:rFonts w:ascii="Times New Roman" w:hAnsi="Times New Roman" w:cs="Times New Roman"/>
          <w:sz w:val="24"/>
          <w:szCs w:val="24"/>
        </w:rPr>
        <w:t>-8, что позволяет корректно отображать многоязычный контент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3CE1FBA" w14:textId="719B175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meta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viewport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device-width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initial-scale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=1.0"&gt;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Устанавливает параметры отображения на мобильных устройствах, чтобы сайт был адаптивным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66AA4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    </w:t>
      </w: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="https://fonts.googleapis.com"&gt;</w:t>
      </w:r>
    </w:p>
    <w:p w14:paraId="078A11F8" w14:textId="3E91EE31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preconnect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href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="https://fonts.gstatic.com"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 </w:t>
      </w:r>
      <w:r w:rsidRPr="00A52B14">
        <w:rPr>
          <w:rFonts w:ascii="Times New Roman" w:hAnsi="Times New Roman" w:cs="Times New Roman"/>
          <w:sz w:val="24"/>
          <w:szCs w:val="24"/>
        </w:rPr>
        <w:t>Предварительное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соединение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ускорения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загрузки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шрифтов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1837065" w14:textId="12D7EAFC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href="https://fonts.googleapis.com/css2?family=Reddit+Sans:ital,wght@0,200..900;1,200..900&amp;display=swap"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="stylesheet"&gt;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шрифт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Reddit Sans </w:t>
      </w:r>
      <w:r w:rsidRPr="00A52B14">
        <w:rPr>
          <w:rFonts w:ascii="Times New Roman" w:hAnsi="Times New Roman" w:cs="Times New Roman"/>
          <w:sz w:val="24"/>
          <w:szCs w:val="24"/>
        </w:rPr>
        <w:t>из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Google Fonts </w:t>
      </w:r>
      <w:r w:rsidRPr="00A52B14">
        <w:rPr>
          <w:rFonts w:ascii="Times New Roman" w:hAnsi="Times New Roman" w:cs="Times New Roman"/>
          <w:sz w:val="24"/>
          <w:szCs w:val="24"/>
        </w:rPr>
        <w:t>с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возможностью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использования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разных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начертаний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760CFF9" w14:textId="213FB1BC" w:rsidR="00A52B14" w:rsidRPr="00A30916" w:rsidRDefault="00A52B14" w:rsidP="00A52B1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&lt;link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rel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="stylesheet" href="https://cdn.jsdelivr.net/npm/bootstrap@4.6.2/dist/css/bootstrap.min.css" integrity="sha384-xOolHFLEh07PJGoPkLv1IbcEPTNtaed2xpHsD9ESMhqIYd0nLMwNLD69Npy4HI+N"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crossorigin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  <w:lang w:val="en-US"/>
        </w:rPr>
        <w:t>="anonymous"&gt;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>Подключает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стили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Bootstrap </w:t>
      </w:r>
      <w:r w:rsidRPr="00A52B14">
        <w:rPr>
          <w:rFonts w:ascii="Times New Roman" w:hAnsi="Times New Roman" w:cs="Times New Roman"/>
          <w:sz w:val="24"/>
          <w:szCs w:val="24"/>
        </w:rPr>
        <w:t>версии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4.6.2 </w:t>
      </w:r>
      <w:r w:rsidRPr="00A52B14">
        <w:rPr>
          <w:rFonts w:ascii="Times New Roman" w:hAnsi="Times New Roman" w:cs="Times New Roman"/>
          <w:sz w:val="24"/>
          <w:szCs w:val="24"/>
        </w:rPr>
        <w:t>для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быстрого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и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удобного</w:t>
      </w:r>
      <w:r w:rsidRPr="00A52B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52B14">
        <w:rPr>
          <w:rFonts w:ascii="Times New Roman" w:hAnsi="Times New Roman" w:cs="Times New Roman"/>
          <w:sz w:val="24"/>
          <w:szCs w:val="24"/>
        </w:rPr>
        <w:t>оформления</w:t>
      </w:r>
    </w:p>
    <w:p w14:paraId="187F46C2" w14:textId="6D75DB87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&gt;{%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%}{% 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 xml:space="preserve"> %}&lt;/</w:t>
      </w:r>
      <w:proofErr w:type="spellStart"/>
      <w:r w:rsidRPr="00A52B14">
        <w:rPr>
          <w:rFonts w:ascii="Times New Roman" w:hAnsi="Times New Roman" w:cs="Times New Roman"/>
          <w:b/>
          <w:bCs/>
          <w:sz w:val="24"/>
          <w:szCs w:val="24"/>
        </w:rPr>
        <w:t>title</w:t>
      </w:r>
      <w:proofErr w:type="spellEnd"/>
      <w:r w:rsidRPr="00A52B14">
        <w:rPr>
          <w:rFonts w:ascii="Times New Roman" w:hAnsi="Times New Roman" w:cs="Times New Roman"/>
          <w:b/>
          <w:bCs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A52B14">
        <w:rPr>
          <w:rFonts w:ascii="Times New Roman" w:hAnsi="Times New Roman" w:cs="Times New Roman"/>
          <w:sz w:val="24"/>
          <w:szCs w:val="24"/>
        </w:rPr>
        <w:t xml:space="preserve">Заголовок страницы, который будет заменяться в зависимости от контекста </w:t>
      </w:r>
    </w:p>
    <w:p w14:paraId="5D73C4C6" w14:textId="7456FB99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В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шаблонах конструкции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используются для определения областей, которые могут быть переопределены в дочерних шаблонах. Это часть механизма наследования шаблонов.</w:t>
      </w:r>
    </w:p>
    <w:p w14:paraId="14523BFD" w14:textId="5FC5ABC4" w:rsidR="00A52B14" w:rsidRDefault="00A52B14" w:rsidP="00A52B14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Тег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4BF9CB9" w14:textId="569B9A33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В тегах 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body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 содержится основное содержимое веб-страницы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777863" w14:textId="51A8825B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это верхняя часть сайта, расположенная выше блока с основным контентом и отображаемая на всех страницах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BC0960A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навигационное меню с кнопками для перехода на разные страницы, такие как "Главная", "Войти", "Новые закупки", "Мои закупки" и другие.</w:t>
      </w:r>
    </w:p>
    <w:p w14:paraId="4648AE7C" w14:textId="11469EA0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Кнопки оформлены с использованием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классов для красивого визуального отображения.</w:t>
      </w:r>
    </w:p>
    <w:p w14:paraId="71A913F7" w14:textId="20795A95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Видимость кнопок зависит от того, аутентифицирован ли пользователь: если нет, доступна кнопка для входа; если да, показываются дополнительные кнопки, включая административные, если пользователь имеет соответствующие права.</w:t>
      </w:r>
    </w:p>
    <w:p w14:paraId="6602A147" w14:textId="7A8CCFCA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теге </w:t>
      </w:r>
      <w:r w:rsidRPr="00A52B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main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52B14">
        <w:rPr>
          <w:rFonts w:ascii="Times New Roman" w:hAnsi="Times New Roman" w:cs="Times New Roman"/>
          <w:sz w:val="24"/>
          <w:szCs w:val="24"/>
        </w:rPr>
        <w:t>основной контент страницы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AC81C8C" w14:textId="77777777" w:rsidR="00A52B14" w:rsidRP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>- Содержит основной контент страницы, обернутый в контейнер.</w:t>
      </w:r>
    </w:p>
    <w:p w14:paraId="10CE154E" w14:textId="2F46F9E6" w:rsidR="00A52B14" w:rsidRDefault="00A52B14" w:rsidP="00A52B14">
      <w:pPr>
        <w:jc w:val="both"/>
        <w:rPr>
          <w:rFonts w:ascii="Times New Roman" w:hAnsi="Times New Roman" w:cs="Times New Roman"/>
          <w:sz w:val="24"/>
          <w:szCs w:val="24"/>
        </w:rPr>
      </w:pPr>
      <w:r w:rsidRPr="00A52B14">
        <w:rPr>
          <w:rFonts w:ascii="Times New Roman" w:hAnsi="Times New Roman" w:cs="Times New Roman"/>
          <w:sz w:val="24"/>
          <w:szCs w:val="24"/>
        </w:rPr>
        <w:t xml:space="preserve">- Использует 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%}{% </w:t>
      </w:r>
      <w:proofErr w:type="spellStart"/>
      <w:r w:rsidRPr="00A52B14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A52B14">
        <w:rPr>
          <w:rFonts w:ascii="Times New Roman" w:hAnsi="Times New Roman" w:cs="Times New Roman"/>
          <w:sz w:val="24"/>
          <w:szCs w:val="24"/>
        </w:rPr>
        <w:t xml:space="preserve"> %} для динамической вставки содержимого из других шаблонов.</w:t>
      </w:r>
    </w:p>
    <w:p w14:paraId="50EDC0C6" w14:textId="2D42A927" w:rsidR="004F3F0E" w:rsidRPr="00002C28" w:rsidRDefault="004F3F0E" w:rsidP="004F3F0E">
      <w:pPr>
        <w:pStyle w:val="1"/>
        <w:rPr>
          <w:rFonts w:ascii="Times New Roman" w:hAnsi="Times New Roman" w:cs="Times New Roman"/>
        </w:rPr>
      </w:pPr>
      <w:bookmarkStart w:id="16" w:name="_Toc175906821"/>
      <w:r w:rsidRPr="00002C28">
        <w:rPr>
          <w:rFonts w:ascii="Times New Roman" w:hAnsi="Times New Roman" w:cs="Times New Roman"/>
        </w:rPr>
        <w:lastRenderedPageBreak/>
        <w:t>Приложения проекта</w:t>
      </w:r>
      <w:bookmarkEnd w:id="16"/>
    </w:p>
    <w:p w14:paraId="716002EC" w14:textId="7FE76856" w:rsidR="004F3F0E" w:rsidRPr="00002C28" w:rsidRDefault="004F3F0E" w:rsidP="004F3F0E">
      <w:pPr>
        <w:pStyle w:val="2"/>
        <w:rPr>
          <w:rFonts w:ascii="Times New Roman" w:hAnsi="Times New Roman" w:cs="Times New Roman"/>
        </w:rPr>
      </w:pPr>
      <w:bookmarkStart w:id="17" w:name="_Toc175906822"/>
      <w:r w:rsidRPr="00002C28">
        <w:rPr>
          <w:rFonts w:ascii="Times New Roman" w:hAnsi="Times New Roman" w:cs="Times New Roman"/>
        </w:rPr>
        <w:t xml:space="preserve">Приложение </w:t>
      </w:r>
      <w:proofErr w:type="spellStart"/>
      <w:r w:rsidRPr="00002C28">
        <w:rPr>
          <w:rFonts w:ascii="Times New Roman" w:hAnsi="Times New Roman" w:cs="Times New Roman"/>
        </w:rPr>
        <w:t>procedures_app</w:t>
      </w:r>
      <w:bookmarkEnd w:id="17"/>
      <w:proofErr w:type="spellEnd"/>
    </w:p>
    <w:p w14:paraId="6B9AA84C" w14:textId="361A146D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Приложение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procedures_app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, отвечает за обработку процедур (закупок).</w:t>
      </w:r>
    </w:p>
    <w:p w14:paraId="218E7AC8" w14:textId="3BB35F5E" w:rsidR="004F3F0E" w:rsidRPr="00002C28" w:rsidRDefault="004F3F0E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Данное приложение производит поиск новых процедур, добавление их в базу данных, формирование шаблонов главной страницы, страниц с процедурами</w:t>
      </w:r>
      <w:r w:rsidR="00393BF0" w:rsidRPr="00002C28">
        <w:rPr>
          <w:rFonts w:ascii="Times New Roman" w:hAnsi="Times New Roman" w:cs="Times New Roman"/>
          <w:sz w:val="24"/>
          <w:szCs w:val="24"/>
        </w:rPr>
        <w:t xml:space="preserve"> и прочее.</w:t>
      </w:r>
    </w:p>
    <w:p w14:paraId="6B5E60DA" w14:textId="419257BD" w:rsidR="00393BF0" w:rsidRDefault="00393BF0" w:rsidP="004F3F0E">
      <w:pPr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Рассмотрим подробно код файлов приложения.</w:t>
      </w:r>
    </w:p>
    <w:p w14:paraId="0C89AE5C" w14:textId="77777777" w:rsidR="003D2227" w:rsidRDefault="003D2227" w:rsidP="00092BC2">
      <w:pPr>
        <w:pStyle w:val="3"/>
      </w:pPr>
    </w:p>
    <w:p w14:paraId="263CC6FA" w14:textId="4534901E" w:rsidR="00092BC2" w:rsidRPr="00A30916" w:rsidRDefault="00092BC2" w:rsidP="00092BC2">
      <w:pPr>
        <w:pStyle w:val="3"/>
      </w:pPr>
      <w:bookmarkStart w:id="18" w:name="_Toc175906823"/>
      <w:r>
        <w:t xml:space="preserve">Файл </w:t>
      </w:r>
      <w:r>
        <w:rPr>
          <w:lang w:val="en-US"/>
        </w:rPr>
        <w:t>apps</w:t>
      </w:r>
      <w:r w:rsidRPr="00A30916">
        <w:t>.</w:t>
      </w:r>
      <w:proofErr w:type="spellStart"/>
      <w:r>
        <w:rPr>
          <w:lang w:val="en-US"/>
        </w:rPr>
        <w:t>py</w:t>
      </w:r>
      <w:bookmarkEnd w:id="18"/>
      <w:proofErr w:type="spellEnd"/>
    </w:p>
    <w:p w14:paraId="223D659B" w14:textId="58C14F66" w:rsidR="00092BC2" w:rsidRDefault="00354A62" w:rsidP="00092BC2">
      <w:r w:rsidRPr="00354A62">
        <w:rPr>
          <w:lang w:val="en-US"/>
        </w:rPr>
        <w:t>Apps</w:t>
      </w:r>
      <w:r w:rsidRPr="00354A62">
        <w:t>.</w:t>
      </w:r>
      <w:proofErr w:type="spellStart"/>
      <w:r w:rsidRPr="00354A62">
        <w:rPr>
          <w:lang w:val="en-US"/>
        </w:rPr>
        <w:t>py</w:t>
      </w:r>
      <w:proofErr w:type="spellEnd"/>
      <w:r w:rsidRPr="00354A62">
        <w:t xml:space="preserve"> — это модуль с настройками приложения в </w:t>
      </w:r>
      <w:r w:rsidRPr="00354A62">
        <w:rPr>
          <w:lang w:val="en-US"/>
        </w:rPr>
        <w:t>Django</w:t>
      </w:r>
      <w:r w:rsidRPr="00354A62">
        <w:t>.</w:t>
      </w:r>
    </w:p>
    <w:p w14:paraId="2345AAA4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54A62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apps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</w:p>
    <w:p w14:paraId="42B01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438E2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FB08A7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54A6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ProceduresAppConfig</w:t>
      </w:r>
      <w:proofErr w:type="spellEnd"/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AppConfig</w:t>
      </w:r>
      <w:proofErr w:type="spellEnd"/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22BBCDAB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default_auto_field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django.db.models.BigAutoField</w:t>
      </w:r>
      <w:proofErr w:type="spell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19CDF0F1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CA0FC89" w14:textId="77777777" w:rsidR="00354A62" w:rsidRPr="00354A62" w:rsidRDefault="00354A62" w:rsidP="00354A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54A6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354A6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0EEC3FE5" w14:textId="77777777" w:rsidR="00354A62" w:rsidRPr="00A30916" w:rsidRDefault="00354A62" w:rsidP="00354A62">
      <w:pPr>
        <w:rPr>
          <w:lang w:val="en-US"/>
        </w:rPr>
      </w:pPr>
    </w:p>
    <w:p w14:paraId="0A1825A0" w14:textId="393A5C1B" w:rsidR="00354A62" w:rsidRPr="00354A62" w:rsidRDefault="00354A62" w:rsidP="00354A62">
      <w:r w:rsidRPr="00354A62">
        <w:t>Описание полей:</w:t>
      </w:r>
    </w:p>
    <w:p w14:paraId="5B68104A" w14:textId="4A227635" w:rsidR="00354A62" w:rsidRPr="00354A62" w:rsidRDefault="00354A62" w:rsidP="00354A62">
      <w:r w:rsidRPr="00354A62">
        <w:t>-</w:t>
      </w:r>
      <w:r>
        <w:t xml:space="preserve"> </w:t>
      </w:r>
      <w:r w:rsidRPr="00354A62">
        <w:rPr>
          <w:lang w:val="en-US"/>
        </w:rPr>
        <w:t>default</w:t>
      </w:r>
      <w:r w:rsidRPr="00354A62">
        <w:t>_</w:t>
      </w:r>
      <w:r w:rsidRPr="00354A62">
        <w:rPr>
          <w:lang w:val="en-US"/>
        </w:rPr>
        <w:t>auto</w:t>
      </w:r>
      <w:r w:rsidRPr="00354A62">
        <w:t>_</w:t>
      </w:r>
      <w:r w:rsidRPr="00354A62">
        <w:rPr>
          <w:lang w:val="en-US"/>
        </w:rPr>
        <w:t>field</w:t>
      </w:r>
      <w:r w:rsidRPr="00354A62">
        <w:t xml:space="preserve">: устанавливает тип автоматически создаваемого идентификатора для моделей. В данном случае используется </w:t>
      </w:r>
      <w:proofErr w:type="spellStart"/>
      <w:r w:rsidRPr="00354A62">
        <w:rPr>
          <w:lang w:val="en-US"/>
        </w:rPr>
        <w:t>BigAutoField</w:t>
      </w:r>
      <w:proofErr w:type="spellEnd"/>
      <w:r w:rsidRPr="00354A62">
        <w:t xml:space="preserve">, что позволяет использовать более широкий диапазон значений для </w:t>
      </w:r>
      <w:r w:rsidRPr="00354A62">
        <w:rPr>
          <w:lang w:val="en-US"/>
        </w:rPr>
        <w:t>ID</w:t>
      </w:r>
      <w:r w:rsidRPr="00354A62">
        <w:t>.</w:t>
      </w:r>
    </w:p>
    <w:p w14:paraId="721C4DE0" w14:textId="01E29472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name</w:t>
      </w:r>
      <w:r w:rsidRPr="00354A62">
        <w:t xml:space="preserve">: </w:t>
      </w:r>
      <w:r>
        <w:t>у</w:t>
      </w:r>
      <w:r w:rsidRPr="00354A62">
        <w:t xml:space="preserve">казывает имя приложения в </w:t>
      </w:r>
      <w:r w:rsidRPr="00354A62">
        <w:rPr>
          <w:lang w:val="en-US"/>
        </w:rPr>
        <w:t>Django</w:t>
      </w:r>
      <w:r w:rsidRPr="00354A62">
        <w:t>. Здесь оно обозначено как "</w:t>
      </w:r>
      <w:r w:rsidRPr="00354A62">
        <w:rPr>
          <w:lang w:val="en-US"/>
        </w:rPr>
        <w:t>procedures</w:t>
      </w:r>
      <w:r w:rsidRPr="00354A62">
        <w:t>_</w:t>
      </w:r>
      <w:r w:rsidRPr="00354A62">
        <w:rPr>
          <w:lang w:val="en-US"/>
        </w:rPr>
        <w:t>app</w:t>
      </w:r>
      <w:r w:rsidRPr="00354A62">
        <w:t>".</w:t>
      </w:r>
    </w:p>
    <w:p w14:paraId="0B0FEE8C" w14:textId="2F7AE791" w:rsidR="00354A62" w:rsidRPr="00354A62" w:rsidRDefault="00354A62" w:rsidP="00354A62">
      <w:r w:rsidRPr="00354A62">
        <w:t xml:space="preserve">- </w:t>
      </w:r>
      <w:r w:rsidRPr="00354A62">
        <w:rPr>
          <w:lang w:val="en-US"/>
        </w:rPr>
        <w:t>verbose</w:t>
      </w:r>
      <w:r w:rsidRPr="00354A62">
        <w:t>_</w:t>
      </w:r>
      <w:r w:rsidRPr="00354A62">
        <w:rPr>
          <w:lang w:val="en-US"/>
        </w:rPr>
        <w:t>name</w:t>
      </w:r>
      <w:r w:rsidRPr="00354A62">
        <w:t>: определяет понятное и человеко-читаемое имя приложения, которое будет отображаться в админ-панели и других местах. В данном случае это "Новые закупки И Архив".</w:t>
      </w:r>
    </w:p>
    <w:p w14:paraId="1FE8E8B8" w14:textId="77777777" w:rsidR="003D2227" w:rsidRDefault="003D2227" w:rsidP="00092BC2">
      <w:pPr>
        <w:pStyle w:val="3"/>
      </w:pPr>
    </w:p>
    <w:p w14:paraId="45F36189" w14:textId="73F1D798" w:rsidR="00393BF0" w:rsidRPr="00092BC2" w:rsidRDefault="00393BF0" w:rsidP="00092BC2">
      <w:pPr>
        <w:pStyle w:val="3"/>
      </w:pPr>
      <w:bookmarkStart w:id="19" w:name="_Toc175906824"/>
      <w:r w:rsidRPr="00002C28">
        <w:t>Файл моделей (</w:t>
      </w:r>
      <w:r w:rsidRPr="00002C28">
        <w:rPr>
          <w:lang w:val="en-US"/>
        </w:rPr>
        <w:t>models</w:t>
      </w:r>
      <w:r w:rsidRPr="00092BC2">
        <w:t>.</w:t>
      </w:r>
      <w:proofErr w:type="spellStart"/>
      <w:r w:rsidRPr="00002C28">
        <w:rPr>
          <w:lang w:val="en-US"/>
        </w:rPr>
        <w:t>py</w:t>
      </w:r>
      <w:proofErr w:type="spellEnd"/>
      <w:r w:rsidRPr="00092BC2">
        <w:t>)</w:t>
      </w:r>
      <w:bookmarkEnd w:id="19"/>
    </w:p>
    <w:p w14:paraId="4416800A" w14:textId="77777777" w:rsidR="00393BF0" w:rsidRPr="00002C28" w:rsidRDefault="00393BF0" w:rsidP="00A30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Модели в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002C28">
        <w:rPr>
          <w:rFonts w:ascii="Times New Roman" w:hAnsi="Times New Roman" w:cs="Times New Roman"/>
          <w:sz w:val="24"/>
          <w:szCs w:val="24"/>
        </w:rPr>
        <w:t xml:space="preserve"> описывают структуру используемых данных.</w:t>
      </w:r>
    </w:p>
    <w:p w14:paraId="0FD2E570" w14:textId="24483686" w:rsidR="00393BF0" w:rsidRPr="00002C28" w:rsidRDefault="00393BF0" w:rsidP="00A309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Данные в программе хранятся в базах данных, и с помощью моделей осуществляется взаимодействие с базой данных.</w:t>
      </w:r>
    </w:p>
    <w:p w14:paraId="6539C86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</w:t>
      </w:r>
    </w:p>
    <w:p w14:paraId="74C97FE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db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models</w:t>
      </w:r>
    </w:p>
    <w:p w14:paraId="713C265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B96DF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FD5F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новыми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процедурами</w:t>
      </w:r>
    </w:p>
    <w:p w14:paraId="7434400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NewProcedures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138A13C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method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Способ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поставщика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24B5A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2594F5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4477C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393E2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3D44B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941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1C1DD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B26E8A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479A5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F9FA1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Имена табличек в админке</w:t>
      </w:r>
    </w:p>
    <w:p w14:paraId="55FD0EF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Meta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32F64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"Новую процедуру"</w:t>
      </w:r>
    </w:p>
    <w:p w14:paraId="06202ED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verbose_name_plural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"Новые процедуры"</w:t>
      </w:r>
    </w:p>
    <w:p w14:paraId="1BB17E1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33E201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str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1625B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f"№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number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НМЦК: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price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}, Предмет закупки: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}"</w:t>
      </w:r>
    </w:p>
    <w:p w14:paraId="35644B6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3AD7E6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D8552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БД с архивными процедурами</w:t>
      </w:r>
    </w:p>
    <w:p w14:paraId="3346563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class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Archive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Model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2C66283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"Способ </w:t>
      </w:r>
      <w:proofErr w:type="spellStart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определния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поставщика"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30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62099B8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Номер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процедуры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BB6115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2C42D3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customer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Заказчик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200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07856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price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CharField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Начальная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цена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A967666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start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Размещено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48EBB0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update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Обновлено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86A777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end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Окончание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подачи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заявок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25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D3429F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models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URLField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max_length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150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AF7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79C173C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__str__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34157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f"№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 {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proofErr w:type="spellEnd"/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}"</w:t>
      </w:r>
    </w:p>
    <w:p w14:paraId="0B293B3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D0BE63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Проверка на "срок годности"</w:t>
      </w:r>
    </w:p>
    <w:p w14:paraId="2E24B1E9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end_submission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self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-&gt;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bool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C9F83B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90</w:t>
      </w:r>
    </w:p>
    <w:p w14:paraId="6F44DF4D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fromisoformat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str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self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0376E14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today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datetime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93BF0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timedelta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days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delta_days</w:t>
      </w:r>
      <w:proofErr w:type="spellEnd"/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6DEB1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619F59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CEF2155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93BF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DE894E" w14:textId="77777777" w:rsidR="00393BF0" w:rsidRPr="00393BF0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</w:t>
      </w:r>
      <w:proofErr w:type="spellEnd"/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Процедуру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20463D7F" w14:textId="01608A93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393BF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verbose_name_plural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393BF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FB0DF59" w14:textId="77777777" w:rsidR="00393BF0" w:rsidRPr="00A30916" w:rsidRDefault="00393BF0" w:rsidP="00393BF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E796BE" w14:textId="409C3C35" w:rsidR="00393BF0" w:rsidRPr="00A30916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>В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файле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описаны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две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модели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NewProcedures</w:t>
      </w:r>
      <w:proofErr w:type="spellEnd"/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и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 xml:space="preserve"> Archive</w:t>
      </w:r>
    </w:p>
    <w:p w14:paraId="2E236C8F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отвечает за формирование в базе данных таблицы с новыми процедурами. Имеет следующие поля: </w:t>
      </w:r>
    </w:p>
    <w:p w14:paraId="0E1FB338" w14:textId="3F45F6D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method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способ определения поставщика.</w:t>
      </w:r>
    </w:p>
    <w:p w14:paraId="712B1CB8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номер процедуры.</w:t>
      </w:r>
    </w:p>
    <w:p w14:paraId="1DF9B396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002C28">
        <w:rPr>
          <w:rFonts w:ascii="Times New Roman" w:hAnsi="Times New Roman" w:cs="Times New Roman"/>
          <w:sz w:val="24"/>
          <w:szCs w:val="24"/>
          <w:lang w:val="en-US"/>
        </w:rPr>
        <w:t>purchase_name</w:t>
      </w:r>
      <w:proofErr w:type="spellEnd"/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002C28">
        <w:rPr>
          <w:rFonts w:ascii="Times New Roman" w:hAnsi="Times New Roman" w:cs="Times New Roman"/>
          <w:sz w:val="24"/>
          <w:szCs w:val="24"/>
        </w:rPr>
        <w:t>предмет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2C28">
        <w:rPr>
          <w:rFonts w:ascii="Times New Roman" w:hAnsi="Times New Roman" w:cs="Times New Roman"/>
          <w:sz w:val="24"/>
          <w:szCs w:val="24"/>
        </w:rPr>
        <w:t>закупки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F6B34F9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- customer: </w:t>
      </w:r>
      <w:r w:rsidRPr="00002C28">
        <w:rPr>
          <w:rFonts w:ascii="Times New Roman" w:hAnsi="Times New Roman" w:cs="Times New Roman"/>
          <w:sz w:val="24"/>
          <w:szCs w:val="24"/>
        </w:rPr>
        <w:t>заказчик</w:t>
      </w:r>
      <w:r w:rsidRPr="00002C2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DBDFC5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002C28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price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начальная цена.</w:t>
      </w:r>
    </w:p>
    <w:p w14:paraId="74243B97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start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размещения.</w:t>
      </w:r>
    </w:p>
    <w:p w14:paraId="2D0F0472" w14:textId="59A2915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обновления</w:t>
      </w:r>
      <w:r w:rsidR="008E70E9" w:rsidRPr="008E70E9">
        <w:rPr>
          <w:rFonts w:ascii="Times New Roman" w:hAnsi="Times New Roman" w:cs="Times New Roman"/>
          <w:sz w:val="24"/>
          <w:szCs w:val="24"/>
        </w:rPr>
        <w:t xml:space="preserve"> (</w:t>
      </w:r>
      <w:r w:rsidR="008E70E9">
        <w:rPr>
          <w:rFonts w:ascii="Times New Roman" w:hAnsi="Times New Roman" w:cs="Times New Roman"/>
          <w:sz w:val="24"/>
          <w:szCs w:val="24"/>
        </w:rPr>
        <w:t>внесение изменений) процедуры</w:t>
      </w:r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342A552B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дата окончания подачи заявок.</w:t>
      </w:r>
    </w:p>
    <w:p w14:paraId="57121E99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purchase_link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: ссылка на процедуру.</w:t>
      </w:r>
    </w:p>
    <w:p w14:paraId="6D2CB476" w14:textId="5BED2C2A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Определены метаданные для отображения в админке: </w:t>
      </w:r>
    </w:p>
    <w:p w14:paraId="67140DBF" w14:textId="77777777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  - Единичное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verbose_name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и множественное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verbose_name_plural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.</w:t>
      </w:r>
    </w:p>
    <w:p w14:paraId="44BE96DE" w14:textId="5538E0BF" w:rsidR="00393BF0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>Метод __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__ возвращает строку с основными данными о процедуре.</w:t>
      </w:r>
    </w:p>
    <w:p w14:paraId="710FB90B" w14:textId="0A49113A" w:rsidR="00573D89" w:rsidRPr="00002C28" w:rsidRDefault="00393BF0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Модель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 xml:space="preserve"> - </w:t>
      </w:r>
      <w:r w:rsidR="00573D89" w:rsidRPr="00002C28">
        <w:rPr>
          <w:rFonts w:ascii="Times New Roman" w:hAnsi="Times New Roman" w:cs="Times New Roman"/>
          <w:sz w:val="24"/>
          <w:szCs w:val="24"/>
        </w:rPr>
        <w:t>х</w:t>
      </w:r>
      <w:r w:rsidRPr="00002C28">
        <w:rPr>
          <w:rFonts w:ascii="Times New Roman" w:hAnsi="Times New Roman" w:cs="Times New Roman"/>
          <w:sz w:val="24"/>
          <w:szCs w:val="24"/>
        </w:rPr>
        <w:t xml:space="preserve">ранит информацию об </w:t>
      </w:r>
      <w:r w:rsidR="00573D89" w:rsidRPr="00002C28">
        <w:rPr>
          <w:rFonts w:ascii="Times New Roman" w:hAnsi="Times New Roman" w:cs="Times New Roman"/>
          <w:sz w:val="24"/>
          <w:szCs w:val="24"/>
        </w:rPr>
        <w:t>всех добавленных</w:t>
      </w:r>
      <w:r w:rsidRPr="00002C28">
        <w:rPr>
          <w:rFonts w:ascii="Times New Roman" w:hAnsi="Times New Roman" w:cs="Times New Roman"/>
          <w:sz w:val="24"/>
          <w:szCs w:val="24"/>
        </w:rPr>
        <w:t xml:space="preserve"> процедурах</w:t>
      </w:r>
      <w:r w:rsidR="00573D89" w:rsidRPr="00002C28">
        <w:rPr>
          <w:rFonts w:ascii="Times New Roman" w:hAnsi="Times New Roman" w:cs="Times New Roman"/>
          <w:sz w:val="24"/>
          <w:szCs w:val="24"/>
        </w:rPr>
        <w:t xml:space="preserve">. Поля аналогичны классу </w:t>
      </w:r>
      <w:proofErr w:type="spellStart"/>
      <w:r w:rsidR="00573D89" w:rsidRPr="00002C28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="00573D89" w:rsidRPr="00002C28">
        <w:rPr>
          <w:rFonts w:ascii="Times New Roman" w:hAnsi="Times New Roman" w:cs="Times New Roman"/>
          <w:sz w:val="24"/>
          <w:szCs w:val="24"/>
        </w:rPr>
        <w:t>.</w:t>
      </w:r>
    </w:p>
    <w:p w14:paraId="033AD1E9" w14:textId="0DFD121A" w:rsidR="00573D89" w:rsidRPr="00002C28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__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__ отдаёт строку с номером, датой окончания подачи заявок и предметом закупки.</w:t>
      </w:r>
    </w:p>
    <w:p w14:paraId="02939551" w14:textId="61A80DC6" w:rsidR="00573D89" w:rsidRPr="00A30916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Метод </w:t>
      </w:r>
      <w:proofErr w:type="spellStart"/>
      <w:r w:rsidRPr="00002C28">
        <w:rPr>
          <w:rFonts w:ascii="Times New Roman" w:hAnsi="Times New Roman" w:cs="Times New Roman"/>
          <w:sz w:val="24"/>
          <w:szCs w:val="24"/>
        </w:rPr>
        <w:t>end_submission</w:t>
      </w:r>
      <w:proofErr w:type="spellEnd"/>
      <w:r w:rsidRPr="00002C28">
        <w:rPr>
          <w:rFonts w:ascii="Times New Roman" w:hAnsi="Times New Roman" w:cs="Times New Roman"/>
          <w:sz w:val="24"/>
          <w:szCs w:val="24"/>
        </w:rPr>
        <w:t>() проверяет, прошел ли срок подачи заявок с использованием срока в 90 дней (может быть изменено).</w:t>
      </w:r>
    </w:p>
    <w:p w14:paraId="0212D602" w14:textId="4CAE92B1" w:rsidR="00393BF0" w:rsidRDefault="00573D8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2C28">
        <w:rPr>
          <w:rFonts w:ascii="Times New Roman" w:hAnsi="Times New Roman" w:cs="Times New Roman"/>
          <w:sz w:val="24"/>
          <w:szCs w:val="24"/>
        </w:rPr>
        <w:t xml:space="preserve">   - Также определены метаданные для отображения в админке.</w:t>
      </w:r>
    </w:p>
    <w:p w14:paraId="603E7334" w14:textId="6775EED3" w:rsidR="008E70E9" w:rsidRDefault="008E70E9" w:rsidP="00A3091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70E9">
        <w:rPr>
          <w:rFonts w:ascii="Times New Roman" w:hAnsi="Times New Roman" w:cs="Times New Roman"/>
          <w:sz w:val="24"/>
          <w:szCs w:val="24"/>
        </w:rPr>
        <w:t xml:space="preserve">Эти </w:t>
      </w:r>
      <w:r>
        <w:rPr>
          <w:rFonts w:ascii="Times New Roman" w:hAnsi="Times New Roman" w:cs="Times New Roman"/>
          <w:sz w:val="24"/>
          <w:szCs w:val="24"/>
        </w:rPr>
        <w:t>модели (</w:t>
      </w:r>
      <w:r w:rsidRPr="008E70E9">
        <w:rPr>
          <w:rFonts w:ascii="Times New Roman" w:hAnsi="Times New Roman" w:cs="Times New Roman"/>
          <w:sz w:val="24"/>
          <w:szCs w:val="24"/>
        </w:rPr>
        <w:t>классы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E70E9">
        <w:rPr>
          <w:rFonts w:ascii="Times New Roman" w:hAnsi="Times New Roman" w:cs="Times New Roman"/>
          <w:sz w:val="24"/>
          <w:szCs w:val="24"/>
        </w:rPr>
        <w:t xml:space="preserve"> позволяют удобно управлять и отслеживать закупочные процедуры в системе. Процедуры могут быть добавлены, обновлены и архивированы, что помогает поддерживать порядок в данных.</w:t>
      </w:r>
    </w:p>
    <w:p w14:paraId="3257F8D5" w14:textId="77777777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4D0A56" w14:textId="5D32382E" w:rsidR="00092BC2" w:rsidRPr="00A30916" w:rsidRDefault="003D2227" w:rsidP="003D2227">
      <w:pPr>
        <w:pStyle w:val="3"/>
      </w:pPr>
      <w:bookmarkStart w:id="20" w:name="_Toc175906825"/>
      <w:r>
        <w:lastRenderedPageBreak/>
        <w:t xml:space="preserve">Файл </w:t>
      </w:r>
      <w:r>
        <w:rPr>
          <w:lang w:val="en-US"/>
        </w:rPr>
        <w:t>admin</w:t>
      </w:r>
      <w:r w:rsidRPr="00A30916">
        <w:t>.</w:t>
      </w:r>
      <w:proofErr w:type="spellStart"/>
      <w:r>
        <w:rPr>
          <w:lang w:val="en-US"/>
        </w:rPr>
        <w:t>py</w:t>
      </w:r>
      <w:bookmarkEnd w:id="20"/>
      <w:proofErr w:type="spellEnd"/>
    </w:p>
    <w:p w14:paraId="6AA217BF" w14:textId="79F1F31D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3D2227">
        <w:rPr>
          <w:rFonts w:ascii="Times New Roman" w:hAnsi="Times New Roman" w:cs="Times New Roman"/>
          <w:sz w:val="24"/>
          <w:szCs w:val="24"/>
        </w:rPr>
        <w:t xml:space="preserve"> в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используется для настройки административного интерфейса приложения. В этом файле мож</w:t>
      </w:r>
      <w:r>
        <w:rPr>
          <w:rFonts w:ascii="Times New Roman" w:hAnsi="Times New Roman" w:cs="Times New Roman"/>
          <w:sz w:val="24"/>
          <w:szCs w:val="24"/>
        </w:rPr>
        <w:t>но</w:t>
      </w:r>
      <w:r w:rsidRPr="003D2227">
        <w:rPr>
          <w:rFonts w:ascii="Times New Roman" w:hAnsi="Times New Roman" w:cs="Times New Roman"/>
          <w:sz w:val="24"/>
          <w:szCs w:val="24"/>
        </w:rPr>
        <w:t xml:space="preserve"> зарегистрировать модели, настроить их отображение и добавить дополнительные функции, такие как фильтры и поиск.</w:t>
      </w:r>
    </w:p>
    <w:p w14:paraId="5E41F8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contrib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admin</w:t>
      </w:r>
    </w:p>
    <w:p w14:paraId="23E993A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</w:p>
    <w:p w14:paraId="52D1C08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import_export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resources</w:t>
      </w:r>
    </w:p>
    <w:p w14:paraId="53D520D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import_export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admin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proofErr w:type="spellEnd"/>
    </w:p>
    <w:p w14:paraId="3258B6DC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6BF3F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AD64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обработки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данных</w:t>
      </w:r>
    </w:p>
    <w:p w14:paraId="3B7AEDDB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resources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03CDC3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F99E90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Meta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544C35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model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</w:p>
    <w:p w14:paraId="5A07CACF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skip_unchanged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True</w:t>
      </w:r>
    </w:p>
    <w:p w14:paraId="77FC42FC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report_skipped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True</w:t>
      </w:r>
      <w:proofErr w:type="spellEnd"/>
    </w:p>
    <w:p w14:paraId="23A2AAF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84C0E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E87612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D222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вывод данных на странице</w:t>
      </w:r>
    </w:p>
    <w:p w14:paraId="56064D7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class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ProceduresAdmin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ImportExportModelAdmin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4AD64ED4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resource_classes</w:t>
      </w:r>
      <w:proofErr w:type="spellEnd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ProceduresResource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1A9B063E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4B293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797276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ProceduresAdmin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28CAEA" w14:textId="77777777" w:rsidR="003D2227" w:rsidRPr="003D2227" w:rsidRDefault="003D2227" w:rsidP="003D222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admin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site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D2227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register</w:t>
      </w:r>
      <w:proofErr w:type="spellEnd"/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D222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3D22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208A4C2" w14:textId="707EE556" w:rsidR="003D2227" w:rsidRDefault="003D2227" w:rsidP="008E70E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561896" w14:textId="383019F1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Импорт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необходимых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модулей</w:t>
      </w:r>
      <w:proofErr w:type="spellEnd"/>
      <w:r w:rsidRPr="003D2227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BFA1A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3D2227">
        <w:rPr>
          <w:rFonts w:ascii="Times New Roman" w:hAnsi="Times New Roman" w:cs="Times New Roman"/>
          <w:sz w:val="24"/>
          <w:szCs w:val="24"/>
        </w:rPr>
        <w:t xml:space="preserve">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contrib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: предоставляет интерфейс для работы с моделями.</w:t>
      </w:r>
    </w:p>
    <w:p w14:paraId="64DFD1B8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.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models</w:t>
      </w:r>
      <w:r w:rsidRPr="003D2227">
        <w:rPr>
          <w:rFonts w:ascii="Times New Roman" w:hAnsi="Times New Roman" w:cs="Times New Roman"/>
          <w:sz w:val="24"/>
          <w:szCs w:val="24"/>
        </w:rPr>
        <w:t xml:space="preserve">: импорт моделей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NewProcedures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Archive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из текущего приложения.</w:t>
      </w:r>
    </w:p>
    <w:p w14:paraId="4F30F892" w14:textId="62831C9D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resources</w:t>
      </w:r>
      <w:r w:rsidRPr="003D222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2227">
        <w:rPr>
          <w:rFonts w:ascii="Times New Roman" w:hAnsi="Times New Roman" w:cs="Times New Roman"/>
          <w:sz w:val="24"/>
          <w:szCs w:val="24"/>
          <w:lang w:val="en-US"/>
        </w:rPr>
        <w:t>ImportExportModelAdmin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из 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import</w:t>
      </w:r>
      <w:r w:rsidRPr="003D2227">
        <w:rPr>
          <w:rFonts w:ascii="Times New Roman" w:hAnsi="Times New Roman" w:cs="Times New Roman"/>
          <w:sz w:val="24"/>
          <w:szCs w:val="24"/>
        </w:rPr>
        <w:t>_</w:t>
      </w:r>
      <w:r w:rsidRPr="003D2227">
        <w:rPr>
          <w:rFonts w:ascii="Times New Roman" w:hAnsi="Times New Roman" w:cs="Times New Roman"/>
          <w:sz w:val="24"/>
          <w:szCs w:val="24"/>
          <w:lang w:val="en-US"/>
        </w:rPr>
        <w:t>export</w:t>
      </w:r>
      <w:r w:rsidRPr="003D2227">
        <w:rPr>
          <w:rFonts w:ascii="Times New Roman" w:hAnsi="Times New Roman" w:cs="Times New Roman"/>
          <w:sz w:val="24"/>
          <w:szCs w:val="24"/>
        </w:rPr>
        <w:t>: используются для импорта и экспорта данных.</w:t>
      </w:r>
    </w:p>
    <w:p w14:paraId="5AED9710" w14:textId="3C8A7976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классов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ProceduresResource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представляет собой пример использования библиотеки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django-import-export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для обеспечения функционала импорта и экспорта данных из модели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через административный интерфейс.</w:t>
      </w:r>
    </w:p>
    <w:p w14:paraId="6D2CC578" w14:textId="0FE8B1F0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>Регистрация моделей в админ-панели:</w:t>
      </w:r>
    </w:p>
    <w:p w14:paraId="69A06DEC" w14:textId="77777777" w:rsidR="003D2227" w:rsidRP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регистрируется с использованием настроек из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ProceduresAdmin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>.</w:t>
      </w:r>
    </w:p>
    <w:p w14:paraId="27626967" w14:textId="0BEAFBDA" w:rsidR="003D2227" w:rsidRDefault="003D2227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3D2227">
        <w:rPr>
          <w:rFonts w:ascii="Times New Roman" w:hAnsi="Times New Roman" w:cs="Times New Roman"/>
          <w:sz w:val="24"/>
          <w:szCs w:val="24"/>
        </w:rPr>
        <w:t xml:space="preserve">   - Модель </w:t>
      </w:r>
      <w:proofErr w:type="spellStart"/>
      <w:r w:rsidRPr="003D2227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3D2227">
        <w:rPr>
          <w:rFonts w:ascii="Times New Roman" w:hAnsi="Times New Roman" w:cs="Times New Roman"/>
          <w:sz w:val="24"/>
          <w:szCs w:val="24"/>
        </w:rPr>
        <w:t xml:space="preserve"> регистрируется без дополнительных настроек</w:t>
      </w:r>
    </w:p>
    <w:p w14:paraId="50CC8A4C" w14:textId="0D9C61B2" w:rsidR="00CE1C30" w:rsidRDefault="00CE1C30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 w:rsidRPr="00CE1C30">
        <w:rPr>
          <w:rFonts w:ascii="Times New Roman" w:hAnsi="Times New Roman" w:cs="Times New Roman"/>
          <w:sz w:val="24"/>
          <w:szCs w:val="24"/>
        </w:rPr>
        <w:t xml:space="preserve">Таким образом, код настраивает админку </w:t>
      </w:r>
      <w:proofErr w:type="spellStart"/>
      <w:r w:rsidRPr="00CE1C30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Pr="00CE1C30">
        <w:rPr>
          <w:rFonts w:ascii="Times New Roman" w:hAnsi="Times New Roman" w:cs="Times New Roman"/>
          <w:sz w:val="24"/>
          <w:szCs w:val="24"/>
        </w:rPr>
        <w:t>, позволяя удобно управлять данными процедур и архив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CE1C30">
        <w:rPr>
          <w:rFonts w:ascii="Times New Roman" w:hAnsi="Times New Roman" w:cs="Times New Roman"/>
          <w:sz w:val="24"/>
          <w:szCs w:val="24"/>
        </w:rPr>
        <w:t xml:space="preserve"> с функциями импорта и экспорта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4076B2E" w14:textId="77777777" w:rsidR="00AE435A" w:rsidRDefault="00AE435A" w:rsidP="00A30916">
      <w:pPr>
        <w:pStyle w:val="3"/>
      </w:pPr>
    </w:p>
    <w:p w14:paraId="435C9EA3" w14:textId="6409B8E7" w:rsidR="00A30916" w:rsidRDefault="00A30916" w:rsidP="00A30916">
      <w:pPr>
        <w:pStyle w:val="3"/>
        <w:rPr>
          <w:lang w:val="en-US"/>
        </w:rPr>
      </w:pPr>
      <w:r>
        <w:t xml:space="preserve">Файл </w:t>
      </w:r>
      <w:r>
        <w:rPr>
          <w:lang w:val="en-US"/>
        </w:rPr>
        <w:t>views.py</w:t>
      </w:r>
    </w:p>
    <w:p w14:paraId="7921CDA9" w14:textId="1AA3834B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Файл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 в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30916">
        <w:rPr>
          <w:rFonts w:ascii="Times New Roman" w:hAnsi="Times New Roman" w:cs="Times New Roman"/>
          <w:sz w:val="24"/>
          <w:szCs w:val="24"/>
        </w:rPr>
        <w:t xml:space="preserve"> отвечает за обработку запросов и возвращение ответов. </w:t>
      </w:r>
    </w:p>
    <w:p w14:paraId="2AE5FFAC" w14:textId="0DF09058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Вот основные функции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>:</w:t>
      </w:r>
    </w:p>
    <w:p w14:paraId="548E3F5A" w14:textId="3005EB27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Обработка запросов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Определяет, что делать с входящими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>-запросами (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70213FAD" w14:textId="57AC905F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Логика приложения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30916">
        <w:rPr>
          <w:rFonts w:ascii="Times New Roman" w:hAnsi="Times New Roman" w:cs="Times New Roman"/>
          <w:sz w:val="24"/>
          <w:szCs w:val="24"/>
        </w:rPr>
        <w:t xml:space="preserve"> Содержит бизнес-логику, связанную с обработкой данных.</w:t>
      </w:r>
    </w:p>
    <w:p w14:paraId="4694C3D6" w14:textId="771A05F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Взаимодействие с моделями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>Получает данные из базы данных через модели и передает их в шаблоны.</w:t>
      </w:r>
    </w:p>
    <w:p w14:paraId="5429C979" w14:textId="00932C0A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r w:rsidRPr="00A30916">
        <w:rPr>
          <w:rFonts w:ascii="Times New Roman" w:hAnsi="Times New Roman" w:cs="Times New Roman"/>
          <w:sz w:val="24"/>
          <w:szCs w:val="24"/>
        </w:rPr>
        <w:t>Отправка ответов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30916">
        <w:rPr>
          <w:rFonts w:ascii="Times New Roman" w:hAnsi="Times New Roman" w:cs="Times New Roman"/>
          <w:sz w:val="24"/>
          <w:szCs w:val="24"/>
        </w:rPr>
        <w:t xml:space="preserve">Формирует и возвращает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A30916">
        <w:rPr>
          <w:rFonts w:ascii="Times New Roman" w:hAnsi="Times New Roman" w:cs="Times New Roman"/>
          <w:sz w:val="24"/>
          <w:szCs w:val="24"/>
        </w:rPr>
        <w:t xml:space="preserve">-ответы (как страницы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A30916">
        <w:rPr>
          <w:rFonts w:ascii="Times New Roman" w:hAnsi="Times New Roman" w:cs="Times New Roman"/>
          <w:sz w:val="24"/>
          <w:szCs w:val="24"/>
        </w:rPr>
        <w:t xml:space="preserve">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A30916">
        <w:rPr>
          <w:rFonts w:ascii="Times New Roman" w:hAnsi="Times New Roman" w:cs="Times New Roman"/>
          <w:sz w:val="24"/>
          <w:szCs w:val="24"/>
        </w:rPr>
        <w:t xml:space="preserve"> и т.д.).</w:t>
      </w:r>
    </w:p>
    <w:p w14:paraId="58222A40" w14:textId="76BF62CD" w:rsidR="00A30916" w:rsidRPr="00A30916" w:rsidRDefault="00A30916" w:rsidP="00A30916">
      <w:pPr>
        <w:jc w:val="both"/>
        <w:rPr>
          <w:rFonts w:ascii="Times New Roman" w:hAnsi="Times New Roman" w:cs="Times New Roman"/>
          <w:sz w:val="24"/>
          <w:szCs w:val="24"/>
        </w:rPr>
      </w:pPr>
      <w:r w:rsidRPr="00A30916">
        <w:rPr>
          <w:rFonts w:ascii="Times New Roman" w:hAnsi="Times New Roman" w:cs="Times New Roman"/>
          <w:sz w:val="24"/>
          <w:szCs w:val="24"/>
        </w:rPr>
        <w:t xml:space="preserve">Таким образом, </w:t>
      </w:r>
      <w:r w:rsidRPr="00A30916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30916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A30916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A30916">
        <w:rPr>
          <w:rFonts w:ascii="Times New Roman" w:hAnsi="Times New Roman" w:cs="Times New Roman"/>
          <w:sz w:val="24"/>
          <w:szCs w:val="24"/>
        </w:rPr>
        <w:t xml:space="preserve"> является связующим звеном между моделями и интерфейсом пользователя</w:t>
      </w:r>
    </w:p>
    <w:p w14:paraId="54E5CC1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datetime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dt</w:t>
      </w:r>
    </w:p>
    <w:p w14:paraId="0ED329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requests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req</w:t>
      </w:r>
    </w:p>
    <w:p w14:paraId="55E844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bs4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BeautifulSoup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</w:t>
      </w:r>
    </w:p>
    <w:p w14:paraId="4A8DA5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shortcuts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</w:p>
    <w:p w14:paraId="66977E4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proofErr w:type="spellEnd"/>
    </w:p>
    <w:p w14:paraId="5CD51F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</w:p>
    <w:p w14:paraId="772DD3B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user_procedures_app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models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proofErr w:type="spellEnd"/>
    </w:p>
    <w:p w14:paraId="341F19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3341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624E7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Стартовая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странциа</w:t>
      </w:r>
      <w:proofErr w:type="spellEnd"/>
    </w:p>
    <w:p w14:paraId="4367F5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index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0654691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managers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filter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is_superuser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False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51499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ManagerProcedure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C80E7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contracts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Contract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count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837EB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30AE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"CRM 44 FZ"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0D64B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Главная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CRM"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82CE27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"managers"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CFA22F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user_procedures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31B3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"contracts"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contracts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B00D5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FB60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/index.html"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FC213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79BA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0013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 новыми закупками</w:t>
      </w:r>
    </w:p>
    <w:p w14:paraId="5E0B3EE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new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7079F38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8024F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Новые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16BD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order_by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F7919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end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33C8C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Сортировка по возрастанию даты</w:t>
      </w:r>
    </w:p>
    <w:p w14:paraId="386CF6E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747ED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/new.html"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6896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5B835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1CB236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страница со всеми закупками</w:t>
      </w:r>
    </w:p>
    <w:p w14:paraId="191A35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request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1D8199E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arch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FA08F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arch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635A6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end_submission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534AB2C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B9110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context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CFDF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"title"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Архив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процедур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AB4E86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"procedures"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order_by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"-end"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Сортировка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убыванию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19439F5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43A43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/archive.html"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00B2B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D603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43F11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инфо</w:t>
      </w:r>
    </w:p>
    <w:p w14:paraId="6784FE3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about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41924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render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/about.html"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AB55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ED4D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0CF36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функция собирает данные для обработки с сайта закупок</w:t>
      </w:r>
    </w:p>
    <w:p w14:paraId="387145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get_data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C95FAA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HEADERS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BCF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"User-Agent"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"Mozilla/5.0 (Macintosh; Intel Mac OS X 10_10_1) 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AppleWebKit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/537.36 (KHTML, like Gecko) "</w:t>
      </w:r>
    </w:p>
    <w:p w14:paraId="7BE53FF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Chrome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/39.0.2171.95 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Safari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/537.36"</w:t>
      </w:r>
    </w:p>
    <w:p w14:paraId="24D444F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66AE5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сайт с настроенными фильтрами</w:t>
      </w:r>
    </w:p>
    <w:p w14:paraId="443B2E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URL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"https://zakupki.gov.ru/epz/order/extendedsearch/results.html?morphology=on&amp;search-filter=%D0%94%D0%B0%' \</w:t>
      </w:r>
    </w:p>
    <w:p w14:paraId="2D6278A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'D1%82%D0%B5+%D1%80%D0%B0%D0%B7%D0%BC%D0%B5%D1%89%D0%B5%D0%BD%D0%B8%D1%8F&amp;pageNumber=1&amp;sortDirection=false' \</w:t>
      </w:r>
    </w:p>
    <w:p w14:paraId="35BC310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'&amp;recordsPerPage=_10&amp;showLotsInfoHidden=false&amp;sortBy=UPDATE_DATE&amp;fz44=on&amp;af=on&amp;currencyIdGeneral=' \</w:t>
      </w:r>
    </w:p>
    <w:p w14:paraId="0FB2C65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'-1&amp;okpd2IdsWithNested=on&amp;okpd2Ids=8874055&amp;okpd2IdsCodes=26.2&amp;gws=' \</w:t>
      </w:r>
    </w:p>
    <w:p w14:paraId="5870EDA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%D0%92%D1%8B%D0%B1%D0%B5%D1%80%D0%B8%D1%82%D0%B5+%D1%82%D0%B8%D0%BF+' \</w:t>
      </w:r>
    </w:p>
    <w:p w14:paraId="7F59C98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%D0%B7%D0%B0%D0%BA%D1%83%D0%BF%D0%BA%D0%B8&amp;OrderPlacementSmallBusinessSubject=on&amp;OrderPlacementRnpData=' \</w:t>
      </w:r>
    </w:p>
    <w:p w14:paraId="329614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       on&amp;OrderPlacementExecutionRequirement=on&amp;orderPlacement94_0=0&amp;orderPlacement94_1=0&amp;orderPlacement94_2=0"</w:t>
      </w:r>
    </w:p>
    <w:p w14:paraId="42A3B41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3FE9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7DEB7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page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HEADERS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630C6A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except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Exception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84151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None</w:t>
      </w:r>
    </w:p>
    <w:p w14:paraId="0CECFA2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4640C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True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page.status_code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== 200</w:t>
      </w:r>
    </w:p>
    <w:p w14:paraId="742EEC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soup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7389F1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page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lxml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623C6E5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"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lxml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установлен вместо "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html.parser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" для улучшения обработки</w:t>
      </w:r>
    </w:p>
    <w:p w14:paraId="43625E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data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soup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find_all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"row no-gutters 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entry__form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mr-0"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FD3B64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</w:p>
    <w:p w14:paraId="6804791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None</w:t>
      </w:r>
      <w:proofErr w:type="spellEnd"/>
    </w:p>
    <w:p w14:paraId="0EA6432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6AA97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F4684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Обрабатка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данных и формирует словарь</w:t>
      </w:r>
    </w:p>
    <w:p w14:paraId="6C51B6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add_data_dict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-&gt;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5E0861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185D3E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val="en-US" w:eastAsia="ru-RU"/>
        </w:rPr>
        <w:t>1</w:t>
      </w:r>
    </w:p>
    <w:p w14:paraId="66206A0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48FEE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# Способ </w:t>
      </w:r>
      <w:proofErr w:type="spellStart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определния</w:t>
      </w:r>
      <w:proofErr w:type="spellEnd"/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поставщика</w:t>
      </w:r>
    </w:p>
    <w:p w14:paraId="20B99BD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 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join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0B9B75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603CB6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A9F57F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"col-9 p-0 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top__title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text-truncate"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F140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DB0DE5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4F4CA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split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E3BBB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89268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номер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процедуры</w:t>
      </w:r>
    </w:p>
    <w:p w14:paraId="0C991B0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number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8AEEF0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mid__number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13BED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28C66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"№"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4E42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857C47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18EAC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предмет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8F40DE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5C5BAB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entry__body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-value"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99FFD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F8957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68B2FE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98E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заказчик</w:t>
      </w:r>
    </w:p>
    <w:p w14:paraId="6DA83F3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customer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A8EEF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entry__body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href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9D63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51C633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D16D6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040007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цена</w:t>
      </w:r>
    </w:p>
    <w:p w14:paraId="525DA75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price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DE8DE6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block__value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proofErr w:type="spellStart"/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replace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"\n"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strip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9AA4C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553ED4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Даты</w:t>
      </w:r>
    </w:p>
    <w:p w14:paraId="6FC3076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find_all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"data-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block__value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7FFB3E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Размещено</w:t>
      </w:r>
    </w:p>
    <w:p w14:paraId="17A4F19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start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D51DC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Обновлено</w:t>
      </w:r>
    </w:p>
    <w:p w14:paraId="63E5032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update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B8076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Окончание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подачи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заявок</w:t>
      </w:r>
    </w:p>
    <w:p w14:paraId="25FFDDE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end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datetime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strptime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text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"%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d.%m.%Y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3F062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получаем ссылку на закупку по номеру</w:t>
      </w:r>
    </w:p>
    <w:p w14:paraId="180DE63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url_data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"div"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class_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"registry-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entry__header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mid__number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844D63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"https://zakupki.gov.ru"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url_data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find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3DA015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"_blank"</w:t>
      </w:r>
    </w:p>
    <w:p w14:paraId="4D7199B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href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2366D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2CF9A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727AA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DD8EDC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625D3B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437DB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DF4B2D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F7E37F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354E8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013590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14A56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BEFDAD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AB866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5019DF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id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FF0000"/>
          <w:sz w:val="20"/>
          <w:szCs w:val="20"/>
          <w:lang w:eastAsia="ru-RU"/>
        </w:rPr>
        <w:t>1</w:t>
      </w:r>
    </w:p>
    <w:p w14:paraId="61FD74F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bd</w:t>
      </w:r>
      <w:proofErr w:type="spellEnd"/>
    </w:p>
    <w:p w14:paraId="537D632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C50A75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30202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добавление новых закупок на страницу</w:t>
      </w:r>
    </w:p>
    <w:p w14:paraId="0A4E3B7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update_procedures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764BAF5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bd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add_data_dict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формируем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словарь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закупками</w:t>
      </w:r>
    </w:p>
    <w:p w14:paraId="5091E95B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delete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убираем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БД</w:t>
      </w:r>
    </w:p>
    <w:p w14:paraId="08B2189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request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"POST"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366D64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items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0B36AE0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_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created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get_or_create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BBEBBF3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id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6F3D33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"method"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9F5D68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"number"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073424B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670EC8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"customer"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652FAAE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"price"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70BD078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"start"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ED5F60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"update"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114BF7F5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"end"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2A74393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],</w:t>
      </w:r>
    </w:p>
    <w:p w14:paraId="47C2AF5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2CD92B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update_archive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добавляем все новые закупки в общий архив</w:t>
      </w:r>
    </w:p>
    <w:p w14:paraId="7381745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redirect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procedures_app:new</w:t>
      </w:r>
      <w:proofErr w:type="spellEnd"/>
      <w:r w:rsidRPr="00A309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58A729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11B86C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EDCC9A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# для добавления закупок в архив</w:t>
      </w:r>
    </w:p>
    <w:p w14:paraId="172FB00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def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FF00FF"/>
          <w:sz w:val="20"/>
          <w:szCs w:val="20"/>
          <w:lang w:eastAsia="ru-RU"/>
        </w:rPr>
        <w:t>update_archive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</w:p>
    <w:p w14:paraId="1B81D404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procedures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NewProcedures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AF6981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item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procedures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6F61B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09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b/>
          <w:bCs/>
          <w:color w:val="880088"/>
          <w:sz w:val="20"/>
          <w:szCs w:val="20"/>
          <w:lang w:val="en-US" w:eastAsia="ru-RU"/>
        </w:rPr>
        <w:t>all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</w:p>
    <w:p w14:paraId="6E0479E0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Archive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objects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get_or_create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CC482C2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method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method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9D91408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number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number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7E262A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purchase_name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2EF8226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customer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customer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960D1C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price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price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25CC7A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start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start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648EB7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update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8C3C0AD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end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end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C3572E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proofErr w:type="spellStart"/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0916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purchase_link</w:t>
      </w:r>
      <w:proofErr w:type="spellEnd"/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F4719A" w14:textId="77777777" w:rsidR="00A30916" w:rsidRPr="00A30916" w:rsidRDefault="00A30916" w:rsidP="00A3091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09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A309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E77243F" w14:textId="76722FA5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логику кода подробнее:</w:t>
      </w:r>
    </w:p>
    <w:p w14:paraId="159AD6D0" w14:textId="30E0BB31" w:rsidR="00A30916" w:rsidRDefault="00A30916" w:rsidP="003D222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первую очередь выполняется </w:t>
      </w:r>
      <w:r w:rsidRPr="004870ED">
        <w:rPr>
          <w:rFonts w:ascii="Times New Roman" w:hAnsi="Times New Roman" w:cs="Times New Roman"/>
          <w:b/>
          <w:bCs/>
          <w:sz w:val="24"/>
          <w:szCs w:val="24"/>
        </w:rPr>
        <w:t>импорт библиотек</w:t>
      </w:r>
      <w:r w:rsidR="004870ED"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 и моделей</w:t>
      </w:r>
      <w:r w:rsidRPr="00A30916">
        <w:rPr>
          <w:rFonts w:ascii="Times New Roman" w:hAnsi="Times New Roman" w:cs="Times New Roman"/>
          <w:sz w:val="24"/>
          <w:szCs w:val="24"/>
        </w:rPr>
        <w:t xml:space="preserve"> для выполнения веб-запросов и парсинга данных, а также для работы с фреймворком </w:t>
      </w:r>
      <w:proofErr w:type="spellStart"/>
      <w:r w:rsidRPr="00A30916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C43495">
        <w:rPr>
          <w:rFonts w:ascii="Times New Roman" w:hAnsi="Times New Roman" w:cs="Times New Roman"/>
          <w:sz w:val="24"/>
          <w:szCs w:val="24"/>
        </w:rPr>
        <w:t>.</w:t>
      </w:r>
    </w:p>
    <w:p w14:paraId="2F50DD22" w14:textId="77777777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dt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: Импортирует модуль для работы с датой и временем.</w:t>
      </w:r>
    </w:p>
    <w:p w14:paraId="56D62C98" w14:textId="292C9B5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req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: Импортирует библиотеку для выполнения HTTP-запросов.</w:t>
      </w:r>
    </w:p>
    <w:p w14:paraId="7179B841" w14:textId="2F2EF5BB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bs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: Импортирует класс для парсинга HTML и XML документов.</w:t>
      </w:r>
    </w:p>
    <w:p w14:paraId="659E8B2C" w14:textId="5E7E2953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redirect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render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из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: Импортирует функции для перенаправления и </w:t>
      </w:r>
    </w:p>
    <w:p w14:paraId="64D69E5E" w14:textId="21888C91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>Импорт моделей:</w:t>
      </w:r>
    </w:p>
    <w:p w14:paraId="18865DC8" w14:textId="3A88FDEC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: Модели приложения, которые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хранят архивные и новые процедуры.</w:t>
      </w:r>
    </w:p>
    <w:p w14:paraId="75C88F2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: Модель пользователя из приложения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user_app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</w:p>
    <w:p w14:paraId="2FC72154" w14:textId="34820CA5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-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Contract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ManagerProcedure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: Модели, связанные с пользователями и процедурами, из приложения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user_procedures_app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</w:p>
    <w:p w14:paraId="7C2BDB79" w14:textId="6B9947F3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b/>
          <w:bCs/>
          <w:sz w:val="24"/>
          <w:szCs w:val="24"/>
        </w:rPr>
        <w:t>Ф</w:t>
      </w:r>
      <w:r w:rsidRPr="00C43495">
        <w:rPr>
          <w:rFonts w:ascii="Times New Roman" w:hAnsi="Times New Roman" w:cs="Times New Roman"/>
          <w:b/>
          <w:bCs/>
          <w:sz w:val="24"/>
          <w:szCs w:val="24"/>
        </w:rPr>
        <w:t xml:space="preserve">ункция </w:t>
      </w:r>
      <w:r w:rsidRPr="00C43495"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index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43495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C4349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43495">
        <w:rPr>
          <w:rFonts w:ascii="Times New Roman" w:hAnsi="Times New Roman" w:cs="Times New Roman"/>
          <w:b/>
          <w:bCs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формирует главную страницу CRM-системы, собирая необходимые данные и передавая их в шаблон для отображения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26A193B" w14:textId="2C14ABD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managers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filter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superuser</w:t>
      </w:r>
      <w:r w:rsidRPr="00C43495">
        <w:rPr>
          <w:rFonts w:ascii="Times New Roman" w:hAnsi="Times New Roman" w:cs="Times New Roman"/>
          <w:sz w:val="24"/>
          <w:szCs w:val="24"/>
        </w:rPr>
        <w:t>=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всех пользователей, которые не являются суперпользователями (то есть обычные менеджеры).</w:t>
      </w:r>
    </w:p>
    <w:p w14:paraId="30106537" w14:textId="4891B6D6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43495">
        <w:rPr>
          <w:rFonts w:ascii="Times New Roman" w:hAnsi="Times New Roman" w:cs="Times New Roman"/>
          <w:sz w:val="24"/>
          <w:szCs w:val="24"/>
          <w:lang w:val="en-US"/>
        </w:rPr>
        <w:t>ManagerProcedure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C43495">
        <w:rPr>
          <w:rFonts w:ascii="Times New Roman" w:hAnsi="Times New Roman" w:cs="Times New Roman"/>
          <w:sz w:val="24"/>
          <w:szCs w:val="24"/>
        </w:rPr>
        <w:t>звлекает все объекты процедур, связанные с менеджерами.</w:t>
      </w:r>
    </w:p>
    <w:p w14:paraId="192005EA" w14:textId="2C319502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contracts</w:t>
      </w:r>
      <w:r w:rsidRPr="00C43495">
        <w:rPr>
          <w:rFonts w:ascii="Times New Roman" w:hAnsi="Times New Roman" w:cs="Times New Roman"/>
          <w:sz w:val="24"/>
          <w:szCs w:val="24"/>
        </w:rPr>
        <w:t xml:space="preserve"> =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Contract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43495">
        <w:rPr>
          <w:rFonts w:ascii="Times New Roman" w:hAnsi="Times New Roman" w:cs="Times New Roman"/>
          <w:sz w:val="24"/>
          <w:szCs w:val="24"/>
        </w:rPr>
        <w:t>().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C43495">
        <w:rPr>
          <w:rFonts w:ascii="Times New Roman" w:hAnsi="Times New Roman" w:cs="Times New Roman"/>
          <w:sz w:val="24"/>
          <w:szCs w:val="24"/>
        </w:rPr>
        <w:t>():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Получает общее количество контрактов в базе данных.</w:t>
      </w:r>
    </w:p>
    <w:p w14:paraId="103035D4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: Здесь создается словарь с информацией, которая будет передана в шаблон:</w:t>
      </w:r>
    </w:p>
    <w:p w14:paraId="248DBAF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Название страницы.</w:t>
      </w:r>
    </w:p>
    <w:p w14:paraId="6C4B65DB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Основное содержание для главной страницы.</w:t>
      </w:r>
    </w:p>
    <w:p w14:paraId="238F7C9E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managers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Список менеджеров.</w:t>
      </w:r>
    </w:p>
    <w:p w14:paraId="52AC8F31" w14:textId="77777777" w:rsidR="00C43495" w:rsidRP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user_procedures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Список процедур.</w:t>
      </w:r>
    </w:p>
    <w:p w14:paraId="052E2733" w14:textId="70B0DAAB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     - "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contracts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>": Общее количество контрактов.</w:t>
      </w:r>
    </w:p>
    <w:p w14:paraId="4BC1D8D7" w14:textId="41DC108D" w:rsidR="00C43495" w:rsidRDefault="00C43495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C43495">
        <w:rPr>
          <w:rFonts w:ascii="Times New Roman" w:hAnsi="Times New Roman" w:cs="Times New Roman"/>
          <w:sz w:val="24"/>
          <w:szCs w:val="24"/>
        </w:rPr>
        <w:t xml:space="preserve">-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render</w:t>
      </w:r>
      <w:r w:rsidRPr="00C43495">
        <w:rPr>
          <w:rFonts w:ascii="Times New Roman" w:hAnsi="Times New Roman" w:cs="Times New Roman"/>
          <w:sz w:val="24"/>
          <w:szCs w:val="24"/>
        </w:rPr>
        <w:t>(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C43495">
        <w:rPr>
          <w:rFonts w:ascii="Times New Roman" w:hAnsi="Times New Roman" w:cs="Times New Roman"/>
          <w:sz w:val="24"/>
          <w:szCs w:val="24"/>
        </w:rPr>
        <w:t>, "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C43495">
        <w:rPr>
          <w:rFonts w:ascii="Times New Roman" w:hAnsi="Times New Roman" w:cs="Times New Roman"/>
          <w:sz w:val="24"/>
          <w:szCs w:val="24"/>
        </w:rPr>
        <w:t>_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C43495">
        <w:rPr>
          <w:rFonts w:ascii="Times New Roman" w:hAnsi="Times New Roman" w:cs="Times New Roman"/>
          <w:sz w:val="24"/>
          <w:szCs w:val="24"/>
        </w:rPr>
        <w:t>/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index</w:t>
      </w:r>
      <w:r w:rsidRPr="00C43495">
        <w:rPr>
          <w:rFonts w:ascii="Times New Roman" w:hAnsi="Times New Roman" w:cs="Times New Roman"/>
          <w:sz w:val="24"/>
          <w:szCs w:val="24"/>
        </w:rPr>
        <w:t>.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43495">
        <w:rPr>
          <w:rFonts w:ascii="Times New Roman" w:hAnsi="Times New Roman" w:cs="Times New Roman"/>
          <w:sz w:val="24"/>
          <w:szCs w:val="24"/>
        </w:rPr>
        <w:t xml:space="preserve">", </w:t>
      </w:r>
      <w:r w:rsidRPr="00C43495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C43495">
        <w:rPr>
          <w:rFonts w:ascii="Times New Roman" w:hAnsi="Times New Roman" w:cs="Times New Roman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C43495">
        <w:rPr>
          <w:rFonts w:ascii="Times New Roman" w:hAnsi="Times New Roman" w:cs="Times New Roman"/>
          <w:sz w:val="24"/>
          <w:szCs w:val="24"/>
        </w:rPr>
        <w:t xml:space="preserve">озвращает </w:t>
      </w:r>
      <w:proofErr w:type="spellStart"/>
      <w:r w:rsidRPr="00C43495">
        <w:rPr>
          <w:rFonts w:ascii="Times New Roman" w:hAnsi="Times New Roman" w:cs="Times New Roman"/>
          <w:sz w:val="24"/>
          <w:szCs w:val="24"/>
        </w:rPr>
        <w:t>отрендеренный</w:t>
      </w:r>
      <w:proofErr w:type="spellEnd"/>
      <w:r w:rsidRPr="00C43495">
        <w:rPr>
          <w:rFonts w:ascii="Times New Roman" w:hAnsi="Times New Roman" w:cs="Times New Roman"/>
          <w:sz w:val="24"/>
          <w:szCs w:val="24"/>
        </w:rPr>
        <w:t xml:space="preserve"> </w:t>
      </w:r>
      <w:r w:rsidR="000B0998" w:rsidRPr="000B0998">
        <w:rPr>
          <w:rFonts w:ascii="Times New Roman" w:hAnsi="Times New Roman" w:cs="Times New Roman"/>
          <w:sz w:val="24"/>
          <w:szCs w:val="24"/>
        </w:rPr>
        <w:t>(отрисов</w:t>
      </w:r>
      <w:r w:rsidR="000B0998">
        <w:rPr>
          <w:rFonts w:ascii="Times New Roman" w:hAnsi="Times New Roman" w:cs="Times New Roman"/>
          <w:sz w:val="24"/>
          <w:szCs w:val="24"/>
        </w:rPr>
        <w:t>ыванный</w:t>
      </w:r>
      <w:r w:rsidR="000B0998" w:rsidRPr="000B0998">
        <w:rPr>
          <w:rFonts w:ascii="Times New Roman" w:hAnsi="Times New Roman" w:cs="Times New Roman"/>
          <w:sz w:val="24"/>
          <w:szCs w:val="24"/>
        </w:rPr>
        <w:t>)</w:t>
      </w:r>
      <w:r w:rsidR="000B0998">
        <w:rPr>
          <w:rFonts w:ascii="Times New Roman" w:hAnsi="Times New Roman" w:cs="Times New Roman"/>
          <w:sz w:val="24"/>
          <w:szCs w:val="24"/>
        </w:rPr>
        <w:t xml:space="preserve"> </w:t>
      </w:r>
      <w:r w:rsidRPr="00C43495">
        <w:rPr>
          <w:rFonts w:ascii="Times New Roman" w:hAnsi="Times New Roman" w:cs="Times New Roman"/>
          <w:sz w:val="24"/>
          <w:szCs w:val="24"/>
        </w:rPr>
        <w:t>HTML-шаблон index.html с переданным контекстом.</w:t>
      </w:r>
    </w:p>
    <w:p w14:paraId="40402561" w14:textId="39C4BBC9" w:rsidR="004870ED" w:rsidRDefault="004870ED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new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4870ED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4870ED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870ED">
        <w:rPr>
          <w:rFonts w:ascii="Times New Roman" w:hAnsi="Times New Roman" w:cs="Times New Roman"/>
          <w:sz w:val="24"/>
          <w:szCs w:val="24"/>
        </w:rPr>
        <w:t>отвечает за обработку HTTP-запроса</w:t>
      </w:r>
      <w:r w:rsidRPr="004870ED">
        <w:rPr>
          <w:rFonts w:ascii="Times New Roman" w:hAnsi="Times New Roman" w:cs="Times New Roman"/>
          <w:sz w:val="24"/>
          <w:szCs w:val="24"/>
        </w:rPr>
        <w:t xml:space="preserve"> </w:t>
      </w:r>
      <w:r w:rsidRPr="004870ED">
        <w:rPr>
          <w:rFonts w:ascii="Times New Roman" w:hAnsi="Times New Roman" w:cs="Times New Roman"/>
          <w:sz w:val="24"/>
          <w:szCs w:val="24"/>
        </w:rPr>
        <w:t>для отображения страницы с новыми закупками.</w:t>
      </w:r>
      <w:r w:rsidRPr="004870ED">
        <w:rPr>
          <w:rFonts w:ascii="Times New Roman" w:hAnsi="Times New Roman" w:cs="Times New Roman"/>
          <w:sz w:val="24"/>
          <w:szCs w:val="24"/>
        </w:rPr>
        <w:t xml:space="preserve"> </w:t>
      </w:r>
      <w:r w:rsidR="000B0998">
        <w:rPr>
          <w:rFonts w:ascii="Times New Roman" w:hAnsi="Times New Roman" w:cs="Times New Roman"/>
          <w:sz w:val="24"/>
          <w:szCs w:val="24"/>
        </w:rPr>
        <w:t>Генерирует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Pr="004870ED">
        <w:rPr>
          <w:rFonts w:ascii="Times New Roman" w:hAnsi="Times New Roman" w:cs="Times New Roman"/>
          <w:sz w:val="24"/>
          <w:szCs w:val="24"/>
        </w:rPr>
        <w:t>писок процедур, полученный из</w:t>
      </w:r>
      <w:r w:rsidR="00B53C22">
        <w:rPr>
          <w:rFonts w:ascii="Times New Roman" w:hAnsi="Times New Roman" w:cs="Times New Roman"/>
          <w:sz w:val="24"/>
          <w:szCs w:val="24"/>
        </w:rPr>
        <w:t xml:space="preserve"> модели</w:t>
      </w:r>
      <w:r w:rsidRPr="004870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70ED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4870ED">
        <w:rPr>
          <w:rFonts w:ascii="Times New Roman" w:hAnsi="Times New Roman" w:cs="Times New Roman"/>
          <w:sz w:val="24"/>
          <w:szCs w:val="24"/>
        </w:rPr>
        <w:t>, отсортированный по возрастанию значения поля</w:t>
      </w:r>
      <w:r>
        <w:rPr>
          <w:rFonts w:ascii="Times New Roman" w:hAnsi="Times New Roman" w:cs="Times New Roman"/>
          <w:sz w:val="24"/>
          <w:szCs w:val="24"/>
        </w:rPr>
        <w:t xml:space="preserve"> и в</w:t>
      </w:r>
      <w:r w:rsidRPr="004870ED">
        <w:rPr>
          <w:rFonts w:ascii="Times New Roman" w:hAnsi="Times New Roman" w:cs="Times New Roman"/>
          <w:sz w:val="24"/>
          <w:szCs w:val="24"/>
        </w:rPr>
        <w:t>озвращает рендеринг (отрисовку) HTML-шаблона new.html, передавая в него созданный контекст</w:t>
      </w:r>
      <w:r w:rsidR="000B0998">
        <w:rPr>
          <w:rFonts w:ascii="Times New Roman" w:hAnsi="Times New Roman" w:cs="Times New Roman"/>
          <w:sz w:val="24"/>
          <w:szCs w:val="24"/>
        </w:rPr>
        <w:t>.</w:t>
      </w:r>
    </w:p>
    <w:p w14:paraId="7BB9752B" w14:textId="10C8853C" w:rsidR="000B0998" w:rsidRDefault="000B0998" w:rsidP="00C43495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def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0B0998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</w:t>
      </w:r>
      <w:r w:rsidRPr="000B0998">
        <w:rPr>
          <w:rFonts w:ascii="Times New Roman" w:hAnsi="Times New Roman" w:cs="Times New Roman"/>
          <w:sz w:val="24"/>
          <w:szCs w:val="24"/>
          <w:lang w:val="en-US"/>
        </w:rPr>
        <w:t>HTTP</w:t>
      </w:r>
      <w:r w:rsidRPr="000B0998">
        <w:rPr>
          <w:rFonts w:ascii="Times New Roman" w:hAnsi="Times New Roman" w:cs="Times New Roman"/>
          <w:sz w:val="24"/>
          <w:szCs w:val="24"/>
        </w:rPr>
        <w:t xml:space="preserve">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>архивными</w:t>
      </w:r>
      <w:r w:rsidRPr="000B0998">
        <w:rPr>
          <w:rFonts w:ascii="Times New Roman" w:hAnsi="Times New Roman" w:cs="Times New Roman"/>
          <w:sz w:val="24"/>
          <w:szCs w:val="24"/>
        </w:rPr>
        <w:t xml:space="preserve"> закупками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B0998">
        <w:rPr>
          <w:rFonts w:ascii="Times New Roman" w:hAnsi="Times New Roman" w:cs="Times New Roman"/>
          <w:sz w:val="24"/>
          <w:szCs w:val="24"/>
        </w:rPr>
        <w:t xml:space="preserve">Запрашивает все объекты модели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с помощью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Archive.objects.all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() и сохраняет их в переменной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В цикле проходит по каждому элементу в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. Если метод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end_submission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() возвращает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этот элемент удаляется из базы данных с помощью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item.delete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().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Создает словарь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context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в который добавляет заголовок </w:t>
      </w:r>
      <w:r>
        <w:rPr>
          <w:rFonts w:ascii="Times New Roman" w:hAnsi="Times New Roman" w:cs="Times New Roman"/>
          <w:sz w:val="24"/>
          <w:szCs w:val="24"/>
        </w:rPr>
        <w:t xml:space="preserve">для шаблона </w:t>
      </w:r>
      <w:r w:rsidRPr="000B0998">
        <w:rPr>
          <w:rFonts w:ascii="Times New Roman" w:hAnsi="Times New Roman" w:cs="Times New Roman"/>
          <w:sz w:val="24"/>
          <w:szCs w:val="24"/>
        </w:rPr>
        <w:t xml:space="preserve">"Архив процедур" и список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procedures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— все объекты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, отсортированные по убыванию даты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(подачи заявок)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>Возвращает ответ с рендерингом шаблона archive.html, передавая контекст.</w:t>
      </w:r>
    </w:p>
    <w:p w14:paraId="77AC0604" w14:textId="2C76C440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about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request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отвечает за обработку HTTP-запроса для отображения страницы с </w:t>
      </w:r>
      <w:r>
        <w:rPr>
          <w:rFonts w:ascii="Times New Roman" w:hAnsi="Times New Roman" w:cs="Times New Roman"/>
          <w:sz w:val="24"/>
          <w:szCs w:val="24"/>
        </w:rPr>
        <w:t xml:space="preserve">контактной информацией (шаблон </w:t>
      </w:r>
      <w:r w:rsidRPr="000B0998">
        <w:rPr>
          <w:rFonts w:ascii="Times New Roman" w:hAnsi="Times New Roman" w:cs="Times New Roman"/>
          <w:sz w:val="24"/>
          <w:szCs w:val="24"/>
        </w:rPr>
        <w:t>about.html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0B099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53A22A" w14:textId="7D428212" w:rsidR="000B0998" w:rsidRDefault="000B0998" w:rsidP="000B0998">
      <w:pPr>
        <w:jc w:val="both"/>
        <w:rPr>
          <w:rFonts w:ascii="Times New Roman" w:hAnsi="Times New Roman" w:cs="Times New Roman"/>
          <w:sz w:val="24"/>
          <w:szCs w:val="24"/>
        </w:rPr>
      </w:pPr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B0998">
        <w:rPr>
          <w:rFonts w:ascii="Times New Roman" w:hAnsi="Times New Roman" w:cs="Times New Roman"/>
          <w:b/>
          <w:bCs/>
          <w:sz w:val="24"/>
          <w:szCs w:val="24"/>
        </w:rPr>
        <w:t>get_data</w:t>
      </w:r>
      <w:proofErr w:type="spellEnd"/>
      <w:r w:rsidRPr="000B0998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B0998">
        <w:rPr>
          <w:rFonts w:ascii="Times New Roman" w:hAnsi="Times New Roman" w:cs="Times New Roman"/>
          <w:sz w:val="24"/>
          <w:szCs w:val="24"/>
        </w:rPr>
        <w:t xml:space="preserve">предназначена для извлечения данных с сайта zakupki.gov.ru с использованием библиотеки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requests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для HTTP-запросов и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BeautifulSoup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 xml:space="preserve"> для парсинга HTML</w:t>
      </w:r>
      <w:r w:rsidRPr="000B099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0B0998">
        <w:rPr>
          <w:rFonts w:ascii="Times New Roman" w:hAnsi="Times New Roman" w:cs="Times New Roman"/>
          <w:sz w:val="24"/>
          <w:szCs w:val="24"/>
        </w:rPr>
        <w:t xml:space="preserve">аголовок </w:t>
      </w:r>
      <w:proofErr w:type="spellStart"/>
      <w:r w:rsidRPr="000B0998">
        <w:rPr>
          <w:rFonts w:ascii="Times New Roman" w:hAnsi="Times New Roman" w:cs="Times New Roman"/>
          <w:sz w:val="24"/>
          <w:szCs w:val="24"/>
        </w:rPr>
        <w:t>User-Agent</w:t>
      </w:r>
      <w:proofErr w:type="spellEnd"/>
      <w:r w:rsidRPr="000B0998">
        <w:rPr>
          <w:rFonts w:ascii="Times New Roman" w:hAnsi="Times New Roman" w:cs="Times New Roman"/>
          <w:sz w:val="24"/>
          <w:szCs w:val="24"/>
        </w:rPr>
        <w:t>, имитир</w:t>
      </w:r>
      <w:r>
        <w:rPr>
          <w:rFonts w:ascii="Times New Roman" w:hAnsi="Times New Roman" w:cs="Times New Roman"/>
          <w:sz w:val="24"/>
          <w:szCs w:val="24"/>
        </w:rPr>
        <w:t>ует</w:t>
      </w:r>
      <w:r w:rsidRPr="000B0998">
        <w:rPr>
          <w:rFonts w:ascii="Times New Roman" w:hAnsi="Times New Roman" w:cs="Times New Roman"/>
          <w:sz w:val="24"/>
          <w:szCs w:val="24"/>
        </w:rPr>
        <w:t xml:space="preserve"> браузер при отправке запроса</w:t>
      </w:r>
      <w:r>
        <w:rPr>
          <w:rFonts w:ascii="Times New Roman" w:hAnsi="Times New Roman" w:cs="Times New Roman"/>
          <w:sz w:val="24"/>
          <w:szCs w:val="24"/>
        </w:rPr>
        <w:t xml:space="preserve"> на сайт</w:t>
      </w:r>
      <w:r w:rsidR="0028337D">
        <w:rPr>
          <w:rFonts w:ascii="Times New Roman" w:hAnsi="Times New Roman" w:cs="Times New Roman"/>
          <w:sz w:val="24"/>
          <w:szCs w:val="24"/>
        </w:rPr>
        <w:t>. В п</w:t>
      </w:r>
      <w:r w:rsidR="0028337D" w:rsidRPr="0028337D">
        <w:rPr>
          <w:rFonts w:ascii="Times New Roman" w:hAnsi="Times New Roman" w:cs="Times New Roman"/>
          <w:sz w:val="24"/>
          <w:szCs w:val="24"/>
        </w:rPr>
        <w:t>еременн</w:t>
      </w:r>
      <w:r w:rsidR="0028337D">
        <w:rPr>
          <w:rFonts w:ascii="Times New Roman" w:hAnsi="Times New Roman" w:cs="Times New Roman"/>
          <w:sz w:val="24"/>
          <w:szCs w:val="24"/>
        </w:rPr>
        <w:t>ую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URL</w:t>
      </w:r>
      <w:r w:rsidR="0028337D">
        <w:rPr>
          <w:rFonts w:ascii="Times New Roman" w:hAnsi="Times New Roman" w:cs="Times New Roman"/>
          <w:sz w:val="24"/>
          <w:szCs w:val="24"/>
        </w:rPr>
        <w:t xml:space="preserve"> передаем адрес сайта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с заранее настроенными фильтрами для поиска</w:t>
      </w:r>
      <w:r w:rsidR="0028337D">
        <w:rPr>
          <w:rFonts w:ascii="Times New Roman" w:hAnsi="Times New Roman" w:cs="Times New Roman"/>
          <w:sz w:val="24"/>
          <w:szCs w:val="24"/>
        </w:rPr>
        <w:t xml:space="preserve">. Далее осуществляется проверка </w:t>
      </w:r>
      <w:r w:rsidR="0028337D" w:rsidRPr="0028337D">
        <w:rPr>
          <w:rFonts w:ascii="Times New Roman" w:hAnsi="Times New Roman" w:cs="Times New Roman"/>
          <w:sz w:val="24"/>
          <w:szCs w:val="24"/>
        </w:rPr>
        <w:t>GET-запрос</w:t>
      </w:r>
      <w:r w:rsidR="0028337D">
        <w:rPr>
          <w:rFonts w:ascii="Times New Roman" w:hAnsi="Times New Roman" w:cs="Times New Roman"/>
          <w:sz w:val="24"/>
          <w:szCs w:val="24"/>
        </w:rPr>
        <w:t>а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на указанный URL</w:t>
      </w:r>
      <w:r w:rsidR="0028337D">
        <w:rPr>
          <w:rFonts w:ascii="Times New Roman" w:hAnsi="Times New Roman" w:cs="Times New Roman"/>
          <w:sz w:val="24"/>
          <w:szCs w:val="24"/>
        </w:rPr>
        <w:t>. При успешном запросе с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оздается объект </w:t>
      </w:r>
      <w:proofErr w:type="spellStart"/>
      <w:r w:rsidR="0028337D" w:rsidRPr="0028337D">
        <w:rPr>
          <w:rFonts w:ascii="Times New Roman" w:hAnsi="Times New Roman" w:cs="Times New Roman"/>
          <w:sz w:val="24"/>
          <w:szCs w:val="24"/>
        </w:rPr>
        <w:t>soup</w:t>
      </w:r>
      <w:proofErr w:type="spellEnd"/>
      <w:r w:rsidR="0028337D" w:rsidRPr="0028337D">
        <w:rPr>
          <w:rFonts w:ascii="Times New Roman" w:hAnsi="Times New Roman" w:cs="Times New Roman"/>
          <w:sz w:val="24"/>
          <w:szCs w:val="24"/>
        </w:rPr>
        <w:t xml:space="preserve"> для парсинга HTML-кода страницы, используя библиотеку </w:t>
      </w:r>
      <w:proofErr w:type="spellStart"/>
      <w:r w:rsidR="0028337D" w:rsidRPr="0028337D">
        <w:rPr>
          <w:rFonts w:ascii="Times New Roman" w:hAnsi="Times New Roman" w:cs="Times New Roman"/>
          <w:sz w:val="24"/>
          <w:szCs w:val="24"/>
        </w:rPr>
        <w:t>lxml</w:t>
      </w:r>
      <w:proofErr w:type="spellEnd"/>
      <w:r w:rsidR="0028337D">
        <w:rPr>
          <w:rFonts w:ascii="Times New Roman" w:hAnsi="Times New Roman" w:cs="Times New Roman"/>
          <w:sz w:val="24"/>
          <w:szCs w:val="24"/>
        </w:rPr>
        <w:t xml:space="preserve">. Далее в объект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28337D" w:rsidRPr="0028337D">
        <w:rPr>
          <w:rFonts w:ascii="Times New Roman" w:hAnsi="Times New Roman" w:cs="Times New Roman"/>
          <w:sz w:val="24"/>
          <w:szCs w:val="24"/>
        </w:rPr>
        <w:t xml:space="preserve"> </w:t>
      </w:r>
      <w:r w:rsidR="0028337D">
        <w:rPr>
          <w:rFonts w:ascii="Times New Roman" w:hAnsi="Times New Roman" w:cs="Times New Roman"/>
          <w:sz w:val="24"/>
          <w:szCs w:val="24"/>
        </w:rPr>
        <w:t xml:space="preserve">попадают нужные нам данные из </w:t>
      </w:r>
      <w:r w:rsidR="0028337D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="0028337D">
        <w:rPr>
          <w:rFonts w:ascii="Times New Roman" w:hAnsi="Times New Roman" w:cs="Times New Roman"/>
          <w:sz w:val="24"/>
          <w:szCs w:val="24"/>
        </w:rPr>
        <w:t xml:space="preserve">. </w:t>
      </w:r>
      <w:r w:rsidR="0028337D" w:rsidRPr="0028337D">
        <w:rPr>
          <w:rFonts w:ascii="Times New Roman" w:hAnsi="Times New Roman" w:cs="Times New Roman"/>
          <w:sz w:val="24"/>
          <w:szCs w:val="24"/>
        </w:rPr>
        <w:t>Таким образом, функция предназначена для сбора и возврата определенной информации с указанного веб-сайта.</w:t>
      </w:r>
    </w:p>
    <w:p w14:paraId="438D6F8F" w14:textId="6B3F28BE" w:rsidR="00B53C22" w:rsidRDefault="00B53C22" w:rsidP="00B53C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spellStart"/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dict</w:t>
      </w:r>
      <w:proofErr w:type="spellEnd"/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принимает</w:t>
      </w:r>
      <w:r w:rsidRPr="00B53C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объект 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53C22"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Создает пустой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и переменную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начиная</w:t>
      </w:r>
      <w:r w:rsidRPr="00B53C22">
        <w:rPr>
          <w:rFonts w:ascii="Times New Roman" w:hAnsi="Times New Roman" w:cs="Times New Roman"/>
          <w:sz w:val="24"/>
          <w:szCs w:val="24"/>
        </w:rPr>
        <w:t xml:space="preserve"> с 1, для уникальной идентификации каждой записи.</w:t>
      </w:r>
      <w:r>
        <w:rPr>
          <w:rFonts w:ascii="Times New Roman" w:hAnsi="Times New Roman" w:cs="Times New Roman"/>
          <w:sz w:val="24"/>
          <w:szCs w:val="24"/>
        </w:rPr>
        <w:t xml:space="preserve"> Затем в цикле д</w:t>
      </w:r>
      <w:r w:rsidRPr="00B53C22">
        <w:rPr>
          <w:rFonts w:ascii="Times New Roman" w:hAnsi="Times New Roman" w:cs="Times New Roman"/>
          <w:sz w:val="24"/>
          <w:szCs w:val="24"/>
        </w:rPr>
        <w:t>ля каждого элемента в переданных данных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 xml:space="preserve">Извлекает информацию о поставщике, номере процедуры, предмете закупки, заказчике и начальной цене из HTML-структуры. Преобразует даты (начальная, обновленная и окончательная) в формат даты, используя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>Формирует ссылку на закупку.</w:t>
      </w:r>
      <w:r w:rsidRPr="00B53C22"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Добавляет извлеченные данные в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, где ключ - уникальный идентификатор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, а значение - другой словарь с информацией о закупке.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После обработки всех элементов возвращает словарь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со всеми записями.</w:t>
      </w:r>
    </w:p>
    <w:p w14:paraId="710AFCCD" w14:textId="7F25A144" w:rsidR="00B53C22" w:rsidRDefault="00B53C22" w:rsidP="00B53C22">
      <w:pPr>
        <w:jc w:val="both"/>
        <w:rPr>
          <w:rFonts w:ascii="Times New Roman" w:hAnsi="Times New Roman" w:cs="Times New Roman"/>
          <w:sz w:val="24"/>
          <w:szCs w:val="24"/>
        </w:rPr>
      </w:pPr>
      <w:r w:rsidRPr="00B53C2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Функция 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procedures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53C22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request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53C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осуществляет </w:t>
      </w:r>
      <w:r w:rsidRPr="00B53C22">
        <w:rPr>
          <w:rFonts w:ascii="Times New Roman" w:hAnsi="Times New Roman" w:cs="Times New Roman"/>
          <w:sz w:val="24"/>
          <w:szCs w:val="24"/>
        </w:rPr>
        <w:t xml:space="preserve">добавление новых закупок </w:t>
      </w:r>
      <w:r>
        <w:rPr>
          <w:rFonts w:ascii="Times New Roman" w:hAnsi="Times New Roman" w:cs="Times New Roman"/>
          <w:sz w:val="24"/>
          <w:szCs w:val="24"/>
        </w:rPr>
        <w:t xml:space="preserve">в модель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3C22">
        <w:rPr>
          <w:rFonts w:ascii="Times New Roman" w:hAnsi="Times New Roman" w:cs="Times New Roman"/>
          <w:sz w:val="24"/>
          <w:szCs w:val="24"/>
        </w:rPr>
        <w:t xml:space="preserve">С помощью функции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add_data_dict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get_data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()) формируется новый словарь с данными о закупках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Все записи из модели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 xml:space="preserve"> удаляются с помощью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NewProcedures.objects.all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delete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(). Это необходимо для того, чтобы обновить информацию о закупках.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3C22">
        <w:rPr>
          <w:rFonts w:ascii="Times New Roman" w:hAnsi="Times New Roman" w:cs="Times New Roman"/>
          <w:sz w:val="24"/>
          <w:szCs w:val="24"/>
        </w:rPr>
        <w:t xml:space="preserve">Если запрос является POST-запросом, функция перебирает элементы словаря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bd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. Для каждого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B53C22">
        <w:rPr>
          <w:rFonts w:ascii="Times New Roman" w:hAnsi="Times New Roman" w:cs="Times New Roman"/>
          <w:sz w:val="24"/>
          <w:szCs w:val="24"/>
        </w:rPr>
        <w:t xml:space="preserve">спользуется метод 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get_or_create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, который пытается найти или создать новую запись в базе данных с указанным идентификатором (</w:t>
      </w:r>
      <w:proofErr w:type="spellStart"/>
      <w:r w:rsidRPr="00B53C22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B53C22">
        <w:rPr>
          <w:rFonts w:ascii="Times New Roman" w:hAnsi="Times New Roman" w:cs="Times New Roman"/>
          <w:sz w:val="24"/>
          <w:szCs w:val="24"/>
        </w:rPr>
        <w:t>=k) и другими атрибутами (метод, номер, название закупки и т. д.).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 xml:space="preserve">После добавления данных о новых закупках вызывается функция </w:t>
      </w:r>
      <w:proofErr w:type="spellStart"/>
      <w:r w:rsidR="00AE435A" w:rsidRPr="00AE435A">
        <w:rPr>
          <w:rFonts w:ascii="Times New Roman" w:hAnsi="Times New Roman" w:cs="Times New Roman"/>
          <w:sz w:val="24"/>
          <w:szCs w:val="24"/>
        </w:rPr>
        <w:t>update_archive</w:t>
      </w:r>
      <w:proofErr w:type="spellEnd"/>
      <w:r w:rsidR="00AE435A" w:rsidRPr="00AE435A">
        <w:rPr>
          <w:rFonts w:ascii="Times New Roman" w:hAnsi="Times New Roman" w:cs="Times New Roman"/>
          <w:sz w:val="24"/>
          <w:szCs w:val="24"/>
        </w:rPr>
        <w:t>(), которая, обновляет архив с закупками.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В конце происходит перенаправление на страницу</w:t>
      </w:r>
      <w:r w:rsidR="00AE435A">
        <w:rPr>
          <w:rFonts w:ascii="Times New Roman" w:hAnsi="Times New Roman" w:cs="Times New Roman"/>
          <w:sz w:val="24"/>
          <w:szCs w:val="24"/>
        </w:rPr>
        <w:t xml:space="preserve"> с новыми закупками</w:t>
      </w:r>
      <w:r w:rsidR="00AE435A" w:rsidRPr="00AE435A">
        <w:rPr>
          <w:rFonts w:ascii="Times New Roman" w:hAnsi="Times New Roman" w:cs="Times New Roman"/>
          <w:sz w:val="24"/>
          <w:szCs w:val="24"/>
        </w:rPr>
        <w:t>.</w:t>
      </w:r>
      <w:r w:rsidR="00AE435A">
        <w:rPr>
          <w:rFonts w:ascii="Times New Roman" w:hAnsi="Times New Roman" w:cs="Times New Roman"/>
          <w:sz w:val="24"/>
          <w:szCs w:val="24"/>
        </w:rPr>
        <w:t xml:space="preserve"> </w:t>
      </w:r>
      <w:r w:rsidR="00AE435A" w:rsidRPr="00AE435A">
        <w:rPr>
          <w:rFonts w:ascii="Times New Roman" w:hAnsi="Times New Roman" w:cs="Times New Roman"/>
          <w:sz w:val="24"/>
          <w:szCs w:val="24"/>
        </w:rPr>
        <w:t>Таким образом, функция обновляет информацию о закупках в базе данных</w:t>
      </w:r>
      <w:r w:rsidR="00AE435A">
        <w:rPr>
          <w:rFonts w:ascii="Times New Roman" w:hAnsi="Times New Roman" w:cs="Times New Roman"/>
          <w:sz w:val="24"/>
          <w:szCs w:val="24"/>
        </w:rPr>
        <w:t xml:space="preserve"> новых закупок</w:t>
      </w:r>
      <w:r w:rsidR="00AE435A" w:rsidRPr="00AE435A">
        <w:rPr>
          <w:rFonts w:ascii="Times New Roman" w:hAnsi="Times New Roman" w:cs="Times New Roman"/>
          <w:sz w:val="24"/>
          <w:szCs w:val="24"/>
        </w:rPr>
        <w:t xml:space="preserve"> и архиве</w:t>
      </w:r>
      <w:r w:rsidR="00AE435A">
        <w:rPr>
          <w:rFonts w:ascii="Times New Roman" w:hAnsi="Times New Roman" w:cs="Times New Roman"/>
          <w:sz w:val="24"/>
          <w:szCs w:val="24"/>
        </w:rPr>
        <w:t>.</w:t>
      </w:r>
    </w:p>
    <w:p w14:paraId="05436349" w14:textId="529EA09D" w:rsidR="00AE435A" w:rsidRPr="00B53C22" w:rsidRDefault="00AE435A" w:rsidP="00B53C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435A">
        <w:rPr>
          <w:rFonts w:ascii="Times New Roman" w:hAnsi="Times New Roman" w:cs="Times New Roman"/>
          <w:b/>
          <w:bCs/>
          <w:sz w:val="24"/>
          <w:szCs w:val="24"/>
        </w:rPr>
        <w:t xml:space="preserve">Функция </w:t>
      </w:r>
      <w:proofErr w:type="spell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def</w:t>
      </w:r>
      <w:proofErr w:type="spellEnd"/>
      <w:r w:rsidRPr="00AE43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E435A">
        <w:rPr>
          <w:rFonts w:ascii="Times New Roman" w:hAnsi="Times New Roman" w:cs="Times New Roman"/>
          <w:b/>
          <w:bCs/>
          <w:sz w:val="24"/>
          <w:szCs w:val="24"/>
        </w:rPr>
        <w:t>update_archive</w:t>
      </w:r>
      <w:proofErr w:type="spellEnd"/>
      <w:r w:rsidRPr="00AE435A">
        <w:rPr>
          <w:rFonts w:ascii="Times New Roman" w:hAnsi="Times New Roman" w:cs="Times New Roman"/>
          <w:b/>
          <w:b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435A">
        <w:rPr>
          <w:rFonts w:ascii="Times New Roman" w:hAnsi="Times New Roman" w:cs="Times New Roman"/>
          <w:sz w:val="24"/>
          <w:szCs w:val="24"/>
        </w:rPr>
        <w:t xml:space="preserve">осуществляет добавление новых закупок в модель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</w:p>
    <w:p w14:paraId="227455BB" w14:textId="77777777" w:rsidR="00AE435A" w:rsidRDefault="00AE435A" w:rsidP="00AE435A">
      <w:pPr>
        <w:pStyle w:val="3"/>
        <w:rPr>
          <w:lang w:val="en-US"/>
        </w:rPr>
      </w:pPr>
    </w:p>
    <w:p w14:paraId="790E7A07" w14:textId="3E29D82A" w:rsidR="000B0998" w:rsidRDefault="00AE435A" w:rsidP="00AE435A">
      <w:pPr>
        <w:pStyle w:val="3"/>
        <w:rPr>
          <w:lang w:val="en-US"/>
        </w:rPr>
      </w:pPr>
      <w:proofErr w:type="spellStart"/>
      <w:r w:rsidRPr="00AE435A">
        <w:rPr>
          <w:lang w:val="en-US"/>
        </w:rPr>
        <w:t>Файл</w:t>
      </w:r>
      <w:proofErr w:type="spellEnd"/>
      <w:r w:rsidRPr="00AE435A">
        <w:rPr>
          <w:lang w:val="en-US"/>
        </w:rPr>
        <w:t xml:space="preserve"> </w:t>
      </w:r>
      <w:r>
        <w:rPr>
          <w:lang w:val="en-US"/>
        </w:rPr>
        <w:t>urls.py</w:t>
      </w:r>
    </w:p>
    <w:p w14:paraId="66568D82" w14:textId="3B42513F" w:rsidR="00AE435A" w:rsidRPr="00AE435A" w:rsidRDefault="00AE435A" w:rsidP="00AE435A">
      <w:pPr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Этот код определяет маршруты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Django</w:t>
      </w:r>
      <w:r w:rsidRPr="00AE435A">
        <w:rPr>
          <w:rFonts w:ascii="Times New Roman" w:hAnsi="Times New Roman" w:cs="Times New Roman"/>
          <w:sz w:val="24"/>
          <w:szCs w:val="24"/>
        </w:rPr>
        <w:t xml:space="preserve">-приложения с именем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procedures</w:t>
      </w:r>
      <w:r w:rsidRPr="00AE435A">
        <w:rPr>
          <w:rFonts w:ascii="Times New Roman" w:hAnsi="Times New Roman" w:cs="Times New Roman"/>
          <w:sz w:val="24"/>
          <w:szCs w:val="24"/>
        </w:rPr>
        <w:t>_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app</w:t>
      </w:r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571D0DA0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</w:pPr>
    </w:p>
    <w:p w14:paraId="5ABBB983" w14:textId="1A3750A2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django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urls</w:t>
      </w:r>
      <w:proofErr w:type="spell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path</w:t>
      </w:r>
    </w:p>
    <w:p w14:paraId="6EC8CB1A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import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views</w:t>
      </w:r>
    </w:p>
    <w:p w14:paraId="28248F9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A58A7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app_name</w:t>
      </w:r>
      <w:proofErr w:type="spell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procedures_app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</w:p>
    <w:p w14:paraId="72BDE5AC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20EDA5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urlpatterns</w:t>
      </w:r>
      <w:proofErr w:type="spellEnd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5C49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index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"index"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домашняя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страница</w:t>
      </w:r>
    </w:p>
    <w:p w14:paraId="140B68A9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about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"about"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</w:t>
      </w:r>
    </w:p>
    <w:p w14:paraId="14BAE0A2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new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"new"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закупки</w:t>
      </w:r>
    </w:p>
    <w:p w14:paraId="60485408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update_procedures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update_procedures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proofErr w:type="spellStart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update_procedure</w:t>
      </w:r>
      <w:proofErr w:type="spellEnd"/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обновление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закупок</w:t>
      </w:r>
    </w:p>
    <w:p w14:paraId="51CCA50D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path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"archive/"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views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E435A">
        <w:rPr>
          <w:rFonts w:ascii="Courier New" w:eastAsia="Times New Roman" w:hAnsi="Courier New" w:cs="Courier New"/>
          <w:i/>
          <w:iCs/>
          <w:color w:val="FF8000"/>
          <w:sz w:val="20"/>
          <w:szCs w:val="20"/>
          <w:lang w:val="en-US" w:eastAsia="ru-RU"/>
        </w:rPr>
        <w:t>archive</w:t>
      </w:r>
      <w:proofErr w:type="spellEnd"/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E435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"archive"</w:t>
      </w: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AE435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# </w:t>
      </w:r>
      <w:r w:rsidRPr="00AE435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архив</w:t>
      </w:r>
    </w:p>
    <w:p w14:paraId="32E4BE03" w14:textId="77777777" w:rsidR="00AE435A" w:rsidRPr="00AE435A" w:rsidRDefault="00AE435A" w:rsidP="00AE435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E43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</w:p>
    <w:p w14:paraId="0CA2049B" w14:textId="10A08480" w:rsidR="00AE435A" w:rsidRPr="00AE435A" w:rsidRDefault="00AE435A" w:rsidP="00AE435A">
      <w:pPr>
        <w:rPr>
          <w:sz w:val="24"/>
          <w:szCs w:val="24"/>
          <w:lang w:val="en-US"/>
        </w:rPr>
      </w:pPr>
    </w:p>
    <w:p w14:paraId="7907E003" w14:textId="7B15AF79" w:rsid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>Сначала</w:t>
      </w:r>
      <w:r w:rsidRPr="00AE435A">
        <w:rPr>
          <w:rFonts w:ascii="Times New Roman" w:hAnsi="Times New Roman" w:cs="Times New Roman"/>
          <w:sz w:val="24"/>
          <w:szCs w:val="24"/>
        </w:rPr>
        <w:t xml:space="preserve"> мы импортируем функцию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path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создания маршрутов и </w:t>
      </w:r>
      <w:r w:rsidRPr="00AE435A">
        <w:rPr>
          <w:rFonts w:ascii="Times New Roman" w:hAnsi="Times New Roman" w:cs="Times New Roman"/>
          <w:sz w:val="24"/>
          <w:szCs w:val="24"/>
          <w:lang w:val="en-US"/>
        </w:rPr>
        <w:t>views</w:t>
      </w:r>
      <w:r w:rsidRPr="00AE435A">
        <w:rPr>
          <w:rFonts w:ascii="Times New Roman" w:hAnsi="Times New Roman" w:cs="Times New Roman"/>
          <w:sz w:val="24"/>
          <w:szCs w:val="24"/>
        </w:rPr>
        <w:t xml:space="preserve"> для подключения представлений, которые будут обрабатывать запросы.</w:t>
      </w:r>
      <w:r w:rsidRPr="00AE435A">
        <w:rPr>
          <w:rFonts w:ascii="Times New Roman" w:hAnsi="Times New Roman" w:cs="Times New Roman"/>
          <w:sz w:val="24"/>
          <w:szCs w:val="24"/>
        </w:rPr>
        <w:t xml:space="preserve"> </w:t>
      </w:r>
      <w:r w:rsidRPr="00AE435A">
        <w:rPr>
          <w:rFonts w:ascii="Times New Roman" w:hAnsi="Times New Roman" w:cs="Times New Roman"/>
          <w:sz w:val="24"/>
          <w:szCs w:val="24"/>
        </w:rPr>
        <w:t xml:space="preserve">Указываем имя приложения, чтобы разделять пространства имен для URL-адресов. Это полезно при использовании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reverse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03BFAE12" w14:textId="70E55B96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AE435A">
        <w:rPr>
          <w:rFonts w:ascii="Times New Roman" w:hAnsi="Times New Roman" w:cs="Times New Roman"/>
          <w:sz w:val="24"/>
          <w:szCs w:val="24"/>
        </w:rPr>
        <w:t>пределяем маршруты:</w:t>
      </w:r>
    </w:p>
    <w:p w14:paraId="6B859246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"": Корневой маршрут, который связывается с представлением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 и имеет имя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7E4967EF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страницы "О нас", связывается с представлением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61253A3A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отображения новых закупок,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6C37AD64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update_procedures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обновления закупок,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update_procedures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2F03CBDE" w14:textId="77777777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 xml:space="preserve">   - "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 xml:space="preserve">/": Маршрут для доступа к архиву, связывается с </w:t>
      </w:r>
      <w:proofErr w:type="spellStart"/>
      <w:r w:rsidRPr="00AE435A">
        <w:rPr>
          <w:rFonts w:ascii="Times New Roman" w:hAnsi="Times New Roman" w:cs="Times New Roman"/>
          <w:sz w:val="24"/>
          <w:szCs w:val="24"/>
        </w:rPr>
        <w:t>archive</w:t>
      </w:r>
      <w:proofErr w:type="spellEnd"/>
      <w:r w:rsidRPr="00AE435A">
        <w:rPr>
          <w:rFonts w:ascii="Times New Roman" w:hAnsi="Times New Roman" w:cs="Times New Roman"/>
          <w:sz w:val="24"/>
          <w:szCs w:val="24"/>
        </w:rPr>
        <w:t>.</w:t>
      </w:r>
    </w:p>
    <w:p w14:paraId="09F9B743" w14:textId="7B7F007F" w:rsidR="00AE435A" w:rsidRPr="00AE435A" w:rsidRDefault="00AE435A" w:rsidP="00AE435A">
      <w:pPr>
        <w:jc w:val="both"/>
        <w:rPr>
          <w:rFonts w:ascii="Times New Roman" w:hAnsi="Times New Roman" w:cs="Times New Roman"/>
          <w:sz w:val="24"/>
          <w:szCs w:val="24"/>
        </w:rPr>
      </w:pPr>
      <w:r w:rsidRPr="00AE435A">
        <w:rPr>
          <w:rFonts w:ascii="Times New Roman" w:hAnsi="Times New Roman" w:cs="Times New Roman"/>
          <w:sz w:val="24"/>
          <w:szCs w:val="24"/>
        </w:rPr>
        <w:t>Таким образом, каждый маршрут связан с соответствующим представлением, которое будет обрабатывать HTTP-запросы и возвращать необходимые страницы или данные.</w:t>
      </w:r>
      <w:bookmarkStart w:id="21" w:name="_GoBack"/>
      <w:bookmarkEnd w:id="21"/>
    </w:p>
    <w:sectPr w:rsidR="00AE435A" w:rsidRPr="00AE435A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36F839" w14:textId="77777777" w:rsidR="00DE5389" w:rsidRDefault="00DE5389" w:rsidP="008E7A8C">
      <w:pPr>
        <w:spacing w:after="0" w:line="240" w:lineRule="auto"/>
      </w:pPr>
      <w:r>
        <w:separator/>
      </w:r>
    </w:p>
  </w:endnote>
  <w:endnote w:type="continuationSeparator" w:id="0">
    <w:p w14:paraId="6CBDBB81" w14:textId="77777777" w:rsidR="00DE5389" w:rsidRDefault="00DE5389" w:rsidP="008E7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5423494"/>
      <w:docPartObj>
        <w:docPartGallery w:val="Page Numbers (Bottom of Page)"/>
        <w:docPartUnique/>
      </w:docPartObj>
    </w:sdtPr>
    <w:sdtContent>
      <w:p w14:paraId="302625B8" w14:textId="08B5702F" w:rsidR="00A30916" w:rsidRDefault="00A3091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61E07D" w14:textId="77777777" w:rsidR="00A30916" w:rsidRDefault="00A3091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E460E" w14:textId="77777777" w:rsidR="00DE5389" w:rsidRDefault="00DE5389" w:rsidP="008E7A8C">
      <w:pPr>
        <w:spacing w:after="0" w:line="240" w:lineRule="auto"/>
      </w:pPr>
      <w:r>
        <w:separator/>
      </w:r>
    </w:p>
  </w:footnote>
  <w:footnote w:type="continuationSeparator" w:id="0">
    <w:p w14:paraId="6FAFC918" w14:textId="77777777" w:rsidR="00DE5389" w:rsidRDefault="00DE5389" w:rsidP="008E7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3C5B"/>
    <w:multiLevelType w:val="hybridMultilevel"/>
    <w:tmpl w:val="404C0E5A"/>
    <w:lvl w:ilvl="0" w:tplc="BB60DEB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2D70"/>
    <w:multiLevelType w:val="hybridMultilevel"/>
    <w:tmpl w:val="9DB261EA"/>
    <w:lvl w:ilvl="0" w:tplc="D940F5F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37BE1"/>
    <w:multiLevelType w:val="multilevel"/>
    <w:tmpl w:val="8D20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34AD5"/>
    <w:multiLevelType w:val="hybridMultilevel"/>
    <w:tmpl w:val="6B8443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EA"/>
    <w:rsid w:val="00002C28"/>
    <w:rsid w:val="000276EF"/>
    <w:rsid w:val="00092BC2"/>
    <w:rsid w:val="000B0998"/>
    <w:rsid w:val="000C0C0A"/>
    <w:rsid w:val="00164B11"/>
    <w:rsid w:val="001B259C"/>
    <w:rsid w:val="001C3208"/>
    <w:rsid w:val="00215784"/>
    <w:rsid w:val="002279C7"/>
    <w:rsid w:val="002742D0"/>
    <w:rsid w:val="0028337D"/>
    <w:rsid w:val="00325AFF"/>
    <w:rsid w:val="00354A62"/>
    <w:rsid w:val="00393BF0"/>
    <w:rsid w:val="003D2227"/>
    <w:rsid w:val="00405A94"/>
    <w:rsid w:val="004132EA"/>
    <w:rsid w:val="00452026"/>
    <w:rsid w:val="00465742"/>
    <w:rsid w:val="004870ED"/>
    <w:rsid w:val="004F3F0E"/>
    <w:rsid w:val="00573D89"/>
    <w:rsid w:val="00644268"/>
    <w:rsid w:val="00690706"/>
    <w:rsid w:val="00696DE1"/>
    <w:rsid w:val="006C7967"/>
    <w:rsid w:val="006D46B7"/>
    <w:rsid w:val="007B0E88"/>
    <w:rsid w:val="00827479"/>
    <w:rsid w:val="00867729"/>
    <w:rsid w:val="0087461E"/>
    <w:rsid w:val="008A0571"/>
    <w:rsid w:val="008E70E9"/>
    <w:rsid w:val="008E7A8C"/>
    <w:rsid w:val="008F0569"/>
    <w:rsid w:val="009F3D65"/>
    <w:rsid w:val="00A30916"/>
    <w:rsid w:val="00A52B14"/>
    <w:rsid w:val="00AE435A"/>
    <w:rsid w:val="00B06B63"/>
    <w:rsid w:val="00B53C22"/>
    <w:rsid w:val="00BB604A"/>
    <w:rsid w:val="00BB7E49"/>
    <w:rsid w:val="00BC4EB2"/>
    <w:rsid w:val="00C43495"/>
    <w:rsid w:val="00CE1C30"/>
    <w:rsid w:val="00D026EB"/>
    <w:rsid w:val="00D1556E"/>
    <w:rsid w:val="00DE530F"/>
    <w:rsid w:val="00DE5389"/>
    <w:rsid w:val="00F6564F"/>
    <w:rsid w:val="00F679D9"/>
    <w:rsid w:val="00F752BC"/>
    <w:rsid w:val="00FC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4398A"/>
  <w15:chartTrackingRefBased/>
  <w15:docId w15:val="{04052A6A-7D8D-464B-AF3B-09DA3E71B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0E88"/>
  </w:style>
  <w:style w:type="paragraph" w:styleId="1">
    <w:name w:val="heading 1"/>
    <w:basedOn w:val="a"/>
    <w:next w:val="a"/>
    <w:link w:val="10"/>
    <w:uiPriority w:val="9"/>
    <w:qFormat/>
    <w:rsid w:val="008F0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79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279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E7A8C"/>
  </w:style>
  <w:style w:type="paragraph" w:styleId="a5">
    <w:name w:val="footer"/>
    <w:basedOn w:val="a"/>
    <w:link w:val="a6"/>
    <w:uiPriority w:val="99"/>
    <w:unhideWhenUsed/>
    <w:rsid w:val="008E7A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E7A8C"/>
  </w:style>
  <w:style w:type="paragraph" w:styleId="a7">
    <w:name w:val="List Paragraph"/>
    <w:basedOn w:val="a"/>
    <w:uiPriority w:val="34"/>
    <w:qFormat/>
    <w:rsid w:val="00BB7E49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8F05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8F05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F05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2279C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279C7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2279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279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TOC Heading"/>
    <w:basedOn w:val="1"/>
    <w:next w:val="a"/>
    <w:uiPriority w:val="39"/>
    <w:unhideWhenUsed/>
    <w:qFormat/>
    <w:rsid w:val="00F679D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79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679D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F679D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3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7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542320">
          <w:marLeft w:val="0"/>
          <w:marRight w:val="0"/>
          <w:marTop w:val="24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8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5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5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9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5790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5843C1D-A6D1-45A5-91CF-CD94944EE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Hrenodot.dotm</Template>
  <TotalTime>744</TotalTime>
  <Pages>25</Pages>
  <Words>7224</Words>
  <Characters>41179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48307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Аксентьев</dc:creator>
  <cp:keywords/>
  <dc:description/>
  <cp:lastModifiedBy>Сергей Аксентьев</cp:lastModifiedBy>
  <cp:revision>21</cp:revision>
  <dcterms:created xsi:type="dcterms:W3CDTF">2024-07-10T08:55:00Z</dcterms:created>
  <dcterms:modified xsi:type="dcterms:W3CDTF">2024-08-30T09:34:00Z</dcterms:modified>
</cp:coreProperties>
</file>